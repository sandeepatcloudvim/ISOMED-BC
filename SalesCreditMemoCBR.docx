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>
        <w:trPr>
          <w:cantSplit/>
          <w:trHeight w:val="290"/>
        </w:trPr>
        <w:bookmarkStart w:name="_GoBack" w:displacedByCustomXml="next" w:id="0"/>
        <w:bookmarkEnd w:displacedByCustomXml="next" w:id="0"/>
        <w:sdt>
          <w:sdtPr>
            <w:alias w:val="#Nav: /Header/CustomerAddress1"/>
            <w:tag w:val="#Nav: Sales Credit Memo-CBR/50017"/>
            <w:id w:val="-346637227"/>
            <w:placeholder>
              <w:docPart w:val="D2E2F0B8EF3A43609AA6824856C1E0EF"/>
            </w:placeholder>
            <w:dataBinding w:prefixMappings="xmlns:ns0='urn:microsoft-dynamics-nav/reports/Sales Credit Memo-CBR/50017/'" w:xpath="/ns0:NavWordReportXmlPart[1]/ns0:Header[1]/ns0:CustomerAddress1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ales Credit Memo-CBR/50017"/>
            <w:id w:val="-1171950695"/>
            <w:placeholder>
              <w:docPart w:val="40A720FA878C44758EB6A6531824B720"/>
            </w:placeholder>
            <w:dataBinding w:prefixMappings="xmlns:ns0='urn:microsoft-dynamics-nav/reports/Sales Credit Memo-CBR/50017/'" w:xpath="/ns0:NavWordReportXmlPart[1]/ns0:Header[1]/ns0:CompanyAddress1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2"/>
            <w:tag w:val="#Nav: Sales Credit Memo-CBR/50017"/>
            <w:id w:val="2121793087"/>
            <w:placeholder>
              <w:docPart w:val="D2E2F0B8EF3A43609AA6824856C1E0EF"/>
            </w:placeholder>
            <w:dataBinding w:prefixMappings="xmlns:ns0='urn:microsoft-dynamics-nav/reports/Sales Credit Memo-CBR/50017/'" w:xpath="/ns0:NavWordReportXmlPart[1]/ns0:Header[1]/ns0:CustomerAddress2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ales Credit Memo-CBR/50017"/>
            <w:id w:val="1521665205"/>
            <w:placeholder>
              <w:docPart w:val="686377AACB98467B87FAF1F31F1B4537"/>
            </w:placeholder>
            <w:dataBinding w:prefixMappings="xmlns:ns0='urn:microsoft-dynamics-nav/reports/Sales Credit Memo-CBR/50017/'" w:xpath="/ns0:NavWordReportXmlPart[1]/ns0:Header[1]/ns0:CompanyAddress2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3"/>
            <w:tag w:val="#Nav: Sales Credit Memo-CBR/50017"/>
            <w:id w:val="536395156"/>
            <w:placeholder>
              <w:docPart w:val="D2E2F0B8EF3A43609AA6824856C1E0EF"/>
            </w:placeholder>
            <w:dataBinding w:prefixMappings="xmlns:ns0='urn:microsoft-dynamics-nav/reports/Sales Credit Memo-CBR/50017/'" w:xpath="/ns0:NavWordReportXmlPart[1]/ns0:Header[1]/ns0:CustomerAddress3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ales Credit Memo-CBR/50017"/>
            <w:id w:val="-1053613660"/>
            <w:placeholder>
              <w:docPart w:val="686377AACB98467B87FAF1F31F1B4537"/>
            </w:placeholder>
            <w:dataBinding w:prefixMappings="xmlns:ns0='urn:microsoft-dynamics-nav/reports/Sales Credit Memo-CBR/50017/'" w:xpath="/ns0:NavWordReportXmlPart[1]/ns0:Header[1]/ns0:CompanyAddress3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4"/>
            <w:tag w:val="#Nav: Sales Credit Memo-CBR/50017"/>
            <w:id w:val="1229109116"/>
            <w:placeholder>
              <w:docPart w:val="D2E2F0B8EF3A43609AA6824856C1E0EF"/>
            </w:placeholder>
            <w:dataBinding w:prefixMappings="xmlns:ns0='urn:microsoft-dynamics-nav/reports/Sales Credit Memo-CBR/50017/'" w:xpath="/ns0:NavWordReportXmlPart[1]/ns0:Header[1]/ns0:CustomerAddress4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ales Credit Memo-CBR/50017"/>
            <w:id w:val="-843252946"/>
            <w:placeholder>
              <w:docPart w:val="686377AACB98467B87FAF1F31F1B4537"/>
            </w:placeholder>
            <w:dataBinding w:prefixMappings="xmlns:ns0='urn:microsoft-dynamics-nav/reports/Sales Credit Memo-CBR/50017/'" w:xpath="/ns0:NavWordReportXmlPart[1]/ns0:Header[1]/ns0:CompanyAddress4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5"/>
            <w:tag w:val="#Nav: Sales Credit Memo-CBR/50017"/>
            <w:id w:val="1814057176"/>
            <w:placeholder>
              <w:docPart w:val="D2E2F0B8EF3A43609AA6824856C1E0EF"/>
            </w:placeholder>
            <w:dataBinding w:prefixMappings="xmlns:ns0='urn:microsoft-dynamics-nav/reports/Sales Credit Memo-CBR/50017/'" w:xpath="/ns0:NavWordReportXmlPart[1]/ns0:Header[1]/ns0:CustomerAddress5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ales Credit Memo-CBR/50017"/>
            <w:id w:val="-1834985711"/>
            <w:placeholder>
              <w:docPart w:val="686377AACB98467B87FAF1F31F1B4537"/>
            </w:placeholder>
            <w:dataBinding w:prefixMappings="xmlns:ns0='urn:microsoft-dynamics-nav/reports/Sales Credit Memo-CBR/50017/'" w:xpath="/ns0:NavWordReportXmlPart[1]/ns0:Header[1]/ns0:CompanyAddress5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>
        <w:trPr>
          <w:cantSplit/>
          <w:trHeight w:val="274"/>
        </w:trPr>
        <w:sdt>
          <w:sdtPr>
            <w:alias w:val="#Nav: /Header/CustomerAddress6"/>
            <w:tag w:val="#Nav: Sales Credit Memo-CBR/50017"/>
            <w:id w:val="-2064325541"/>
            <w:placeholder>
              <w:docPart w:val="D2E2F0B8EF3A43609AA6824856C1E0EF"/>
            </w:placeholder>
            <w:dataBinding w:prefixMappings="xmlns:ns0='urn:microsoft-dynamics-nav/reports/Sales Credit Memo-CBR/50017/'" w:xpath="/ns0:NavWordReportXmlPart[1]/ns0:Header[1]/ns0:CustomerAddress6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ales Credit Memo-CBR/50017"/>
            <w:id w:val="-2005736487"/>
            <w:placeholder>
              <w:docPart w:val="686377AACB98467B87FAF1F31F1B4537"/>
            </w:placeholder>
            <w:dataBinding w:prefixMappings="xmlns:ns0='urn:microsoft-dynamics-nav/reports/Sales Credit Memo-CBR/50017/'" w:xpath="/ns0:NavWordReportXmlPart[1]/ns0:Header[1]/ns0:CompanyAddress6[1]" w:storeItemID="{B17CBBD5-52D9-4263-A8A4-745F8A35C22C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>
        <w:trPr>
          <w:cantSplit/>
          <w:trHeight w:val="290"/>
        </w:trPr>
        <w:sdt>
          <w:sdtPr>
            <w:alias w:val="#Nav: /Header/CustomerAddress7"/>
            <w:tag w:val="#Nav: Sales Credit Memo-CBR/50017"/>
            <w:id w:val="-762605892"/>
            <w:placeholder>
              <w:docPart w:val="D2E2F0B8EF3A43609AA6824856C1E0EF"/>
            </w:placeholder>
            <w:dataBinding w:prefixMappings="xmlns:ns0='urn:microsoft-dynamics-nav/reports/Sales Credit Memo-CBR/50017/'" w:xpath="/ns0:NavWordReportXmlPart[1]/ns0:Header[1]/ns0:CustomerAddress7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3149D9">
            <w:pPr>
              <w:pStyle w:val="NoSpacing"/>
              <w:jc w:val="right"/>
            </w:pPr>
            <w:sdt>
              <w:sdtPr>
                <w:alias w:val="#Nav: /Header/CompanyLegalOffice_Lbl"/>
                <w:tag w:val="#Nav: Sales Credit Memo-CBR/5001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ales Credit Memo-CBR/50017/'" w:xpath="/ns0:NavWordReportXmlPart[1]/ns0:Header[1]/ns0:CompanyLegalOffice_Lbl[1]" w:storeItemID="{B17CBBD5-52D9-4263-A8A4-745F8A35C22C}"/>
                <w:text/>
              </w:sdtPr>
              <w:sdtEndPr/>
              <w:sdtContent>
                <w:proofErr w:type="spellStart"/>
                <w:r w:rsidRPr="00133E05" w:rsidR="00133E05">
                  <w:t>CompanyLegalOffice_Lbl</w:t>
                </w:r>
                <w:proofErr w:type="spellEnd"/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ales Credit Memo-CBR/5001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ales Credit Memo-CBR/50017/'" w:xpath="/ns0:NavWordReportXmlPart[1]/ns0:Header[1]/ns0:CompanyLegalOffice[1]" w:storeItemID="{B17CBBD5-52D9-4263-A8A4-745F8A35C22C}"/>
                <w:text/>
              </w:sdtPr>
              <w:sdtEndPr/>
              <w:sdtContent>
                <w:proofErr w:type="spellStart"/>
                <w:r w:rsidRPr="00133E05" w:rsidR="00133E05">
                  <w:t>CompanyLegalOffice</w:t>
                </w:r>
                <w:proofErr w:type="spellEnd"/>
              </w:sdtContent>
            </w:sdt>
          </w:p>
        </w:tc>
      </w:tr>
      <w:tr w:rsidRPr="00133E05" w:rsidR="00133E05" w:rsidTr="00096133">
        <w:trPr>
          <w:cantSplit/>
          <w:trHeight w:val="290"/>
        </w:trPr>
        <w:sdt>
          <w:sdtPr>
            <w:alias w:val="#Nav: /Header/CustomerAddress8"/>
            <w:tag w:val="#Nav: Sales Credit Memo-CBR/50017"/>
            <w:id w:val="571465082"/>
            <w:placeholder>
              <w:docPart w:val="D2E2F0B8EF3A43609AA6824856C1E0EF"/>
            </w:placeholder>
            <w:dataBinding w:prefixMappings="xmlns:ns0='urn:microsoft-dynamics-nav/reports/Sales Credit Memo-CBR/50017/'" w:xpath="/ns0:NavWordReportXmlPart[1]/ns0:Header[1]/ns0:CustomerAddress8[1]" w:storeItemID="{B17CBBD5-52D9-4263-A8A4-745F8A35C22C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>
            <w:pPr>
              <w:pStyle w:val="NoSpacing"/>
              <w:jc w:val="right"/>
            </w:pPr>
          </w:p>
        </w:tc>
      </w:tr>
    </w:tbl>
    <w:p w:rsidRPr="00782744" w:rsidR="00245B0E" w:rsidP="00782744" w:rsidRDefault="00245B0E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>
        <w:sdt>
          <w:sdtPr>
            <w:alias w:val="#Nav: /Header/YourReference_Header_Lbl"/>
            <w:tag w:val="#Nav: Sales Credit Memo-CBR/50017"/>
            <w:id w:val="901953113"/>
            <w:placeholder>
              <w:docPart w:val="DefaultPlaceholder_-1854013440"/>
            </w:placeholder>
            <w:dataBinding w:prefixMappings="xmlns:ns0='urn:microsoft-dynamics-nav/reports/Sales Credit Memo-CBR/50017/'" w:xpath="/ns0:NavWordReportXmlPart[1]/ns0:Header[1]/ns0:YourReference_Header_Lbl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ales Credit Memo-CBR/50017"/>
            <w:id w:val="-1425419817"/>
            <w:placeholder>
              <w:docPart w:val="B3B37CA837B542B0AACD6DF8226E5DC3"/>
            </w:placeholder>
            <w:dataBinding w:prefixMappings="xmlns:ns0='urn:microsoft-dynamics-nav/reports/Sales Credit Memo-CBR/50017/'" w:xpath="/ns0:NavWordReportXmlPart[1]/ns0:Header[1]/ns0:SalesPersonBlank_Lbl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ales Credit Memo-CBR/50017"/>
            <w:id w:val="-277109058"/>
            <w:placeholder>
              <w:docPart w:val="3BB2B48FAB3E4DDE96F16AC639A9D652"/>
            </w:placeholder>
            <w:dataBinding w:prefixMappings="xmlns:ns0='urn:microsoft-dynamics-nav/reports/Sales Credit Memo-CBR/50017/'" w:xpath="/ns0:NavWordReportXmlPart[1]/ns0:Header[1]/ns0:AppliesToDocument_Lbl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ales Credit Memo-CBR/50017"/>
            <w:id w:val="-1251649982"/>
            <w:placeholder>
              <w:docPart w:val="D00B2CF5216542E48B1FA3F7329E9168"/>
            </w:placeholder>
            <w:dataBinding w:prefixMappings="xmlns:ns0='urn:microsoft-dynamics-nav/reports/Sales Credit Memo-CBR/50017/'" w:xpath="/ns0:NavWordReportXmlPart[1]/ns0:Header[1]/ns0:DueDate_Lbl[1]" w:storeItemID="{B17CBBD5-52D9-4263-A8A4-745F8A35C22C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>
        <w:sdt>
          <w:sdtPr>
            <w:alias w:val="#Nav: /Header/YourReference_Header"/>
            <w:tag w:val="#Nav: Sales Credit Memo-CBR/50017"/>
            <w:id w:val="-542899741"/>
            <w:placeholder>
              <w:docPart w:val="DefaultPlaceholder_-1854013440"/>
            </w:placeholder>
            <w:dataBinding w:prefixMappings="xmlns:ns0='urn:microsoft-dynamics-nav/reports/Sales Credit Memo-CBR/50017/'" w:xpath="/ns0:NavWordReportXmlPart[1]/ns0:Header[1]/ns0:YourReference_Header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ales Credit Memo-CBR/50017"/>
            <w:id w:val="-2093382796"/>
            <w:placeholder>
              <w:docPart w:val="CB1DD28340694D149B33A167672E33AE"/>
            </w:placeholder>
            <w:dataBinding w:prefixMappings="xmlns:ns0='urn:microsoft-dynamics-nav/reports/Sales Credit Memo-CBR/50017/'" w:xpath="/ns0:NavWordReportXmlPart[1]/ns0:Header[1]/ns0:SalesPersonName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ales Credit Memo-CBR/50017"/>
            <w:id w:val="713312628"/>
            <w:placeholder>
              <w:docPart w:val="4116043F68A841ADBFF0F78D0BAFE4DD"/>
            </w:placeholder>
            <w:dataBinding w:prefixMappings="xmlns:ns0='urn:microsoft-dynamics-nav/reports/Sales Credit Memo-CBR/50017/'" w:xpath="/ns0:NavWordReportXmlPart[1]/ns0:Header[1]/ns0:AppliesToDocument[1]" w:storeItemID="{B17CBBD5-52D9-4263-A8A4-745F8A35C22C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ales Credit Memo-CBR/50017"/>
            <w:id w:val="1703123343"/>
            <w:placeholder>
              <w:docPart w:val="5A79970C3A884513AA554763E81035C3"/>
            </w:placeholder>
            <w:dataBinding w:prefixMappings="xmlns:ns0='urn:microsoft-dynamics-nav/reports/Sales Credit Memo-CBR/50017/'" w:xpath="/ns0:NavWordReportXmlPart[1]/ns0:Header[1]/ns0:DueDate[1]" w:storeItemID="{B17CBBD5-52D9-4263-A8A4-745F8A35C22C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p w:rsidR="00133E05" w:rsidP="00133E05" w:rsidRDefault="00133E05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>
        <w:trPr>
          <w:trHeight w:val="546"/>
        </w:trPr>
        <w:sdt>
          <w:sdtPr>
            <w:alias w:val="#Nav: /Header/Line/ItemNo_Line_Lbl"/>
            <w:tag w:val="#Nav: Sales Credit Memo-CBR/50017"/>
            <w:id w:val="771446451"/>
            <w:placeholder>
              <w:docPart w:val="343AAC44148243C78F326BB9A83D3024"/>
            </w:placeholder>
            <w:dataBinding w:prefixMappings="xmlns:ns0='urn:microsoft-dynamics-nav/reports/Sales Credit Memo-CBR/50017/'" w:xpath="/ns0:NavWordReportXmlPart[1]/ns0:Header[1]/ns0:Line[1]/ns0:ItemNo_Line_Lbl[1]" w:storeItemID="{B17CBBD5-52D9-4263-A8A4-745F8A35C22C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ales Credit Memo-CBR/50017"/>
            <w:id w:val="1545399846"/>
            <w:placeholder>
              <w:docPart w:val="343AAC44148243C78F326BB9A83D3024"/>
            </w:placeholder>
            <w:dataBinding w:prefixMappings="xmlns:ns0='urn:microsoft-dynamics-nav/reports/Sales Credit Memo-CBR/50017/'" w:xpath="/ns0:NavWordReportXmlPart[1]/ns0:Header[1]/ns0:Line[1]/ns0:Description_Line_Lbl[1]" w:storeItemID="{B17CBBD5-52D9-4263-A8A4-745F8A35C22C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ShipmentDate_Line_Lbl"/>
            <w:tag w:val="#Nav: Sales Credit Memo-CBR/50017"/>
            <w:id w:val="-833229876"/>
            <w:placeholder>
              <w:docPart w:val="343AAC44148243C78F326BB9A83D3024"/>
            </w:placeholder>
            <w:dataBinding w:prefixMappings="xmlns:ns0='urn:microsoft-dynamics-nav/reports/Sales Credit Memo-CBR/50017/'" w:xpath="/ns0:NavWordReportXmlPart[1]/ns0:Header[1]/ns0:Line[1]/ns0:ShipmentDate_Line_Lbl[1]" w:storeItemID="{B17CBBD5-52D9-4263-A8A4-745F8A35C22C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outlineLvl w:val="0"/>
                </w:pPr>
                <w:proofErr w:type="spellStart"/>
                <w:r w:rsidRPr="00133E05">
                  <w:t>ShipmentDate_Line_Lbl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ales Credit Memo-CBR/50017"/>
            <w:id w:val="616415257"/>
            <w:placeholder>
              <w:docPart w:val="343AAC44148243C78F326BB9A83D3024"/>
            </w:placeholder>
            <w:dataBinding w:prefixMappings="xmlns:ns0='urn:microsoft-dynamics-nav/reports/Sales Credit Memo-CBR/50017/'" w:xpath="/ns0:NavWordReportXmlPart[1]/ns0:Header[1]/ns0:Line[1]/ns0:Quantity_Line_Lbl[1]" w:storeItemID="{B17CBBD5-52D9-4263-A8A4-745F8A35C22C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Quantity_Line_Lbl</w:t>
                </w:r>
                <w:proofErr w:type="spellEnd"/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ales Credit Memo-CBR/50017"/>
            <w:id w:val="-1521079236"/>
            <w:placeholder>
              <w:docPart w:val="343AAC44148243C78F326BB9A83D3024"/>
            </w:placeholder>
            <w:dataBinding w:prefixMappings="xmlns:ns0='urn:microsoft-dynamics-nav/reports/Sales Credit Memo-CBR/50017/'" w:xpath="/ns0:NavWordReportXmlPart[1]/ns0:Header[1]/ns0:Line[1]/ns0:UnitPrice_Lbl[1]" w:storeItemID="{B17CBBD5-52D9-4263-A8A4-745F8A35C22C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UnitPrice_Lbl</w:t>
                </w:r>
                <w:proofErr w:type="spellEnd"/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ales Credit Memo-CBR/50017"/>
            <w:id w:val="1291246806"/>
            <w:placeholder>
              <w:docPart w:val="343AAC44148243C78F326BB9A83D3024"/>
            </w:placeholder>
            <w:dataBinding w:prefixMappings="xmlns:ns0='urn:microsoft-dynamics-nav/reports/Sales Credit Memo-CBR/50017/'" w:xpath="/ns0:NavWordReportXmlPart[1]/ns0:Header[1]/ns0:Line[1]/ns0:VATPct_Line_Lbl[1]" w:storeItemID="{B17CBBD5-52D9-4263-A8A4-745F8A35C22C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ales Credit Memo-CBR/50017"/>
            <w:id w:val="1532234539"/>
            <w:placeholder>
              <w:docPart w:val="343AAC44148243C78F326BB9A83D3024"/>
            </w:placeholder>
            <w:dataBinding w:prefixMappings="xmlns:ns0='urn:microsoft-dynamics-nav/reports/Sales Credit Memo-CBR/50017/'" w:xpath="/ns0:NavWordReportXmlPart[1]/ns0:Header[1]/ns0:Line[1]/ns0:LineAmount_Line_Lbl[1]" w:storeItemID="{B17CBBD5-52D9-4263-A8A4-745F8A35C22C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>
                <w:pPr>
                  <w:pStyle w:val="Heading1"/>
                  <w:jc w:val="right"/>
                  <w:outlineLvl w:val="0"/>
                </w:pPr>
                <w:proofErr w:type="spellStart"/>
                <w:r w:rsidRPr="00133E05">
                  <w:t>LineAmount_Line_Lbl</w:t>
                </w:r>
                <w:proofErr w:type="spellEnd"/>
              </w:p>
            </w:tc>
          </w:sdtContent>
        </w:sdt>
      </w:tr>
      <w:tr w:rsidRPr="00133E05" w:rsidR="00133E05" w:rsidTr="00133E05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Line"/>
          <w:tag w:val="#Nav: Sales Credit Memo-CBR/50017"/>
          <w:id w:val="1327254768"/>
          <w15:dataBinding w:prefixMappings="xmlns:ns0='urn:microsoft-dynamics-nav/reports/Sales Credit Memo-CBR/50017/'" w:xpath="/ns0:NavWordReportXmlPart[1]/ns0:Header[1]/ns0:Line" w:storeItemID="{B17CBBD5-52D9-4263-A8A4-745F8A35C22C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>
                <w:trPr>
                  <w:trHeight w:val="227"/>
                </w:trPr>
                <w:sdt>
                  <w:sdtPr>
                    <w:alias w:val="#Nav: /Header/Line/ItemNo_Line"/>
                    <w:tag w:val="#Nav: Sales Credit Memo-CBR/5001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ales Credit Memo-CBR/50017/'" w:xpath="/ns0:NavWordReportXmlPart[1]/ns0:Header[1]/ns0:Line[1]/ns0:ItemNo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ales Credit Memo-CBR/5001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ales Credit Memo-CBR/50017/'" w:xpath="/ns0:NavWordReportXmlPart[1]/ns0:Header[1]/ns0:Line[1]/ns0:Description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ales Credit Memo-CBR/5001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ales Credit Memo-CBR/50017/'" w:xpath="/ns0:NavWordReportXmlPart[1]/ns0:Header[1]/ns0:Line[1]/ns0:ShipmentDate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ShipmentDate_Line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ales Credit Memo-CBR/5001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ales Credit Memo-CBR/50017/'" w:xpath="/ns0:NavWordReportXmlPart[1]/ns0:Header[1]/ns0:Line[1]/ns0:Quantity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ales Credit Memo-CBR/5001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ales Credit Memo-CBR/50017/'" w:xpath="/ns0:NavWordReportXmlPart[1]/ns0:Header[1]/ns0:Line[1]/ns0:UnitOfMeasur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ales Credit Memo-CBR/5001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ales Credit Memo-CBR/50017/'" w:xpath="/ns0:NavWordReportXmlPart[1]/ns0:Header[1]/ns0:Line[1]/ns0:UnitPric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ales Credit Memo-CBR/5001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ales Credit Memo-CBR/50017/'" w:xpath="/ns0:NavWordReportXmlPart[1]/ns0:Header[1]/ns0:Line[1]/ns0:LineDiscountPercentText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ales Credit Memo-CBR/5001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ales Credit Memo-CBR/50017/'" w:xpath="/ns0:NavWordReportXmlPart[1]/ns0:Header[1]/ns0:Line[1]/ns0:VATPct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ales Credit Memo-CBR/5001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ales Credit Memo-CBR/50017/'" w:xpath="/ns0:NavWordReportXmlPart[1]/ns0:Header[1]/ns0:Line[1]/ns0:LineAmount_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96133" w:rsidRDefault="00133E05">
                        <w:proofErr w:type="spellStart"/>
                        <w:r w:rsidRPr="00133E0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sdt>
        <w:sdtPr>
          <w:alias w:val="#Nav: /Header/ReportTotalsLine"/>
          <w:tag w:val="#Nav: Sales Credit Memo-CBR/50017"/>
          <w:id w:val="1981810996"/>
          <w15:dataBinding w:prefixMappings="xmlns:ns0='urn:microsoft-dynamics-nav/reports/Sales Credit Memo-CBR/50017/'" w:xpath="/ns0:NavWordReportXmlPart[1]/ns0:Header[1]/ns0:ReportTotalsLine" w:storeItemID="{B17CBBD5-52D9-4263-A8A4-745F8A35C22C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ales Credit Memo-CBR/5001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ales Credit Memo-CBR/50017/'" w:xpath="/ns0:NavWordReportXmlPart[1]/ns0:Header[1]/ns0:ReportTotalsLine[1]/ns0:Description_ReportTotals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096133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ales Credit Memo-CBR/5001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ales Credit Memo-CBR/50017/'" w:xpath="/ns0:NavWordReportXmlPart[1]/ns0:Header[1]/ns0:ReportTotalsLine[1]/ns0:Amount_ReportTotalsLine[1]" w:storeItemID="{B17CBBD5-52D9-4263-A8A4-745F8A35C22C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096133" w:rsidRDefault="00133E05">
                        <w:pPr>
                          <w:pStyle w:val="NoSpacing"/>
                        </w:pPr>
                        <w:proofErr w:type="spellStart"/>
                        <w:r w:rsidRPr="00133E05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>
        <w:trPr>
          <w:trHeight w:val="113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>
            <w:pPr>
              <w:pStyle w:val="NoSpacing"/>
            </w:pPr>
          </w:p>
        </w:tc>
      </w:tr>
      <w:tr w:rsidRPr="00133E05" w:rsidR="00DF6462" w:rsidTr="00873B21">
        <w:trPr>
          <w:trHeight w:val="227"/>
        </w:trPr>
        <w:tc>
          <w:tcPr>
            <w:tcW w:w="954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ales Credit Memo-CBR/50017"/>
            <w:id w:val="1496384203"/>
            <w:placeholder>
              <w:docPart w:val="343AAC44148243C78F326BB9A83D3024"/>
            </w:placeholder>
            <w:dataBinding w:prefixMappings="xmlns:ns0='urn:microsoft-dynamics-nav/reports/Sales Credit Memo-CBR/50017/'" w:xpath="/ns0:NavWordReportXmlPart[1]/ns0:Header[1]/ns0:Totals[1]/ns0:TotalIncludingVATText[1]" w:storeItemID="{B17CBBD5-52D9-4263-A8A4-745F8A35C22C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ales Credit Memo-CBR/50017"/>
            <w:id w:val="1661501859"/>
            <w:placeholder>
              <w:docPart w:val="343AAC44148243C78F326BB9A83D3024"/>
            </w:placeholder>
            <w:dataBinding w:prefixMappings="xmlns:ns0='urn:microsoft-dynamics-nav/reports/Sales Credit Memo-CBR/50017/'" w:xpath="/ns0:NavWordReportXmlPart[1]/ns0:Header[1]/ns0:Totals[1]/ns0:TotalAmountIncludingVAT[1]" w:storeItemID="{B17CBBD5-52D9-4263-A8A4-745F8A35C22C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133E05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133E05" w:rsidR="00133E05" w:rsidP="00133E05" w:rsidRDefault="00133E05"/>
    <w:sectPr w:rsidRPr="00133E05" w:rsidR="00133E05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149D9" w:rsidP="00E40C63" w:rsidRDefault="003149D9">
      <w:pPr>
        <w:spacing w:after="0"/>
      </w:pPr>
      <w:r>
        <w:separator/>
      </w:r>
    </w:p>
  </w:endnote>
  <w:endnote w:type="continuationSeparator" w:id="0">
    <w:p w:rsidR="003149D9" w:rsidP="00E40C63" w:rsidRDefault="003149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5DB" w:rsidRDefault="00C505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>
      <w:sdt>
        <w:sdtPr>
          <w:rPr>
            <w:lang w:val="da-DK"/>
          </w:rPr>
          <w:alias w:val="#Nav: /Header/CompanyLegalStatement"/>
          <w:tag w:val="#Nav: Sales Credit Memo-CBR/50017"/>
          <w:id w:val="962384047"/>
          <w:placeholder>
            <w:docPart w:val="F79106392E8E4A05890EA09AFCAA5D79"/>
          </w:placeholder>
          <w:dataBinding w:prefixMappings="xmlns:ns0='urn:microsoft-dynamics-nav/reports/Sales Credit Memo-CBR/50017/'" w:xpath="/ns0:NavWordReportXmlPart[1]/ns0:Header[1]/ns0:CompanyLegalStatement[1]" w:storeItemID="{B17CBBD5-52D9-4263-A8A4-745F8A35C22C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>
          <w:pPr>
            <w:pStyle w:val="NoSpacing"/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>
      <w:sdt>
        <w:sdtPr>
          <w:rPr>
            <w:lang w:val="da-DK"/>
          </w:rPr>
          <w:alias w:val="#Nav: /Header/CompanyLegalStatement"/>
          <w:tag w:val="#Nav: Sales Credit Memo-CBR/50017"/>
          <w:id w:val="669455880"/>
          <w:placeholder>
            <w:docPart w:val="36C7957698824E528C9A220847A37C74"/>
          </w:placeholder>
          <w:dataBinding w:prefixMappings="xmlns:ns0='urn:microsoft-dynamics-nav/reports/Sales Credit Memo-CBR/50017/'" w:xpath="/ns0:NavWordReportXmlPart[1]/ns0:Header[1]/ns0:CompanyLegalStatement[1]" w:storeItemID="{B17CBBD5-52D9-4263-A8A4-745F8A35C22C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</w:tcPr>
        <w:p w:rsidRPr="00873B21" w:rsidR="00873B21" w:rsidP="00873B21" w:rsidRDefault="00873B21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/>
      </w:tc>
    </w:tr>
    <w:tr w:rsidR="00873B21" w:rsidTr="00782744">
      <w:sdt>
        <w:sdtPr>
          <w:alias w:val="#Nav: /Header/CompanyVATRegistrationNo_Lbl"/>
          <w:tag w:val="#Nav: Sales Credit Memo-CBR/50017"/>
          <w:id w:val="-1596548712"/>
          <w:placeholder>
            <w:docPart w:val="D5ECD4AAE2AC463EB62DD32DAF5606C9"/>
          </w:placeholder>
          <w:dataBinding w:prefixMappings="xmlns:ns0='urn:microsoft-dynamics-nav/reports/Sales Credit Memo-CBR/50017/'" w:xpath="/ns0:NavWordReportXmlPart[1]/ns0:Header[1]/ns0:CompanyVATRegistrationNo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ales Credit Memo-CBR/50017"/>
          <w:id w:val="-1403604351"/>
          <w:placeholder>
            <w:docPart w:val="DefaultPlaceholder_-1854013440"/>
          </w:placeholder>
          <w:dataBinding w:prefixMappings="xmlns:ns0='urn:microsoft-dynamics-nav/reports/Sales Credit Memo-CBR/50017/'" w:xpath="/ns0:NavWordReportXmlPart[1]/ns0:Header[1]/ns0:HomePage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C505DB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ales Credit Memo-CBR/50017"/>
          <w:id w:val="1543017061"/>
          <w:placeholder>
            <w:docPart w:val="04DED19CE3B141D5A60982F74BE1A350"/>
          </w:placeholder>
          <w:dataBinding w:prefixMappings="xmlns:ns0='urn:microsoft-dynamics-nav/reports/Sales Credit Memo-CBR/50017/'" w:xpath="/ns0:NavWordReportXmlPart[1]/ns0:Header[1]/ns0:CompanyPhoneNo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ales Credit Memo-CBR/50017"/>
          <w:id w:val="1401326119"/>
          <w:placeholder>
            <w:docPart w:val="DefaultPlaceholder_-1854013440"/>
          </w:placeholder>
          <w:dataBinding w:prefixMappings="xmlns:ns0='urn:microsoft-dynamics-nav/reports/Sales Credit Memo-CBR/50017/'" w:xpath="/ns0:NavWordReportXmlPart[1]/ns0:Header[1]/ns0:EMail_Lbl[1]" w:storeItemID="{B17CBBD5-52D9-4263-A8A4-745F8A35C22C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>
      <w:sdt>
        <w:sdtPr>
          <w:alias w:val="#Nav: /Header/CompanyVATRegistrationNo"/>
          <w:tag w:val="#Nav: Sales Credit Memo-CBR/50017"/>
          <w:id w:val="1017889846"/>
          <w:placeholder>
            <w:docPart w:val="9BF720F9010E4F96A823519BDCD5235A"/>
          </w:placeholder>
          <w:dataBinding w:prefixMappings="xmlns:ns0='urn:microsoft-dynamics-nav/reports/Sales Credit Memo-CBR/50017/'" w:xpath="/ns0:NavWordReportXmlPart[1]/ns0:Header[1]/ns0:CompanyVATRegistrationNo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CompanyVATRegistrationNo</w:t>
              </w:r>
              <w:proofErr w:type="spellEnd"/>
            </w:p>
          </w:tc>
        </w:sdtContent>
      </w:sdt>
      <w:sdt>
        <w:sdtPr>
          <w:alias w:val="#Nav: /Header/CompanyHomePage"/>
          <w:tag w:val="#Nav: Sales Credit Memo-CBR/50017"/>
          <w:id w:val="150640979"/>
          <w:placeholder>
            <w:docPart w:val="C37F3EF61C0B43F39BF1857A5F29B07F"/>
          </w:placeholder>
          <w:dataBinding w:prefixMappings="xmlns:ns0='urn:microsoft-dynamics-nav/reports/Sales Credit Memo-CBR/50017/'" w:xpath="/ns0:NavWordReportXmlPart[1]/ns0:Header[1]/ns0:CompanyHomePage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CompanyHomePage</w:t>
              </w:r>
              <w:proofErr w:type="spellEnd"/>
            </w:p>
          </w:tc>
        </w:sdtContent>
      </w:sdt>
      <w:sdt>
        <w:sdtPr>
          <w:alias w:val="#Nav: /Header/CompanyPhoneNo"/>
          <w:tag w:val="#Nav: Sales Credit Memo-CBR/50017"/>
          <w:id w:val="-1675018586"/>
          <w:placeholder>
            <w:docPart w:val="2313DD5D94174D9191FA6A6828998B0F"/>
          </w:placeholder>
          <w:dataBinding w:prefixMappings="xmlns:ns0='urn:microsoft-dynamics-nav/reports/Sales Credit Memo-CBR/50017/'" w:xpath="/ns0:NavWordReportXmlPart[1]/ns0:Header[1]/ns0:CompanyPhoneNo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roofErr w:type="spellStart"/>
              <w:r w:rsidRPr="00873B21">
                <w:t>CompanyPhoneNo</w:t>
              </w:r>
              <w:proofErr w:type="spellEnd"/>
            </w:p>
          </w:tc>
        </w:sdtContent>
      </w:sdt>
      <w:sdt>
        <w:sdtPr>
          <w:alias w:val="#Nav: /Header/CompanyEMail"/>
          <w:tag w:val="#Nav: Sales Credit Memo-CBR/50017"/>
          <w:id w:val="-497577039"/>
          <w:placeholder>
            <w:docPart w:val="5F30556A7E4F43789120DE10973BD6E9"/>
          </w:placeholder>
          <w:dataBinding w:prefixMappings="xmlns:ns0='urn:microsoft-dynamics-nav/reports/Sales Credit Memo-CBR/50017/'" w:xpath="/ns0:NavWordReportXmlPart[1]/ns0:Header[1]/ns0:CompanyEMail[1]" w:storeItemID="{B17CBBD5-52D9-4263-A8A4-745F8A35C22C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roofErr w:type="spellStart"/>
              <w:r w:rsidRPr="00873B21">
                <w:t>CompanyEMail</w:t>
              </w:r>
              <w:proofErr w:type="spellEnd"/>
            </w:p>
          </w:tc>
        </w:sdtContent>
      </w:sdt>
    </w:tr>
    <w:tr w:rsidR="00873B21" w:rsidTr="00782744">
      <w:sdt>
        <w:sdtPr>
          <w:alias w:val="#Nav: /Header/CompanyBankName"/>
          <w:tag w:val="#Nav: Sales Credit Memo-CBR/50017"/>
          <w:id w:val="-1258901508"/>
          <w:placeholder>
            <w:docPart w:val="6EAD31A24EAA4B29988ED325ECE08D7A"/>
          </w:placeholder>
          <w:dataBinding w:prefixMappings="xmlns:ns0='urn:microsoft-dynamics-nav/reports/Sales Credit Memo-CBR/50017/'" w:xpath="/ns0:NavWordReportXmlPart[1]/ns0:Header[1]/ns0:CompanyBankName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CompanyBankName</w:t>
              </w:r>
              <w:proofErr w:type="spellEnd"/>
            </w:p>
          </w:tc>
        </w:sdtContent>
      </w:sdt>
      <w:sdt>
        <w:sdtPr>
          <w:alias w:val="#Nav: /Header/CompanyIBAN_Lbl"/>
          <w:tag w:val="#Nav: Sales Credit Memo-CBR/50017"/>
          <w:id w:val="1713300519"/>
          <w:placeholder>
            <w:docPart w:val="B0A9045274124DFD8B2B1DE61EDCD02B"/>
          </w:placeholder>
          <w:dataBinding w:prefixMappings="xmlns:ns0='urn:microsoft-dynamics-nav/reports/Sales Credit Memo-CBR/50017/'" w:xpath="/ns0:NavWordReportXmlPart[1]/ns0:Header[1]/ns0:CompanyIBAN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CompanyIBAN_Lbl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_Lbl"/>
          <w:tag w:val="#Nav: Sales Credit Memo-CBR/50017"/>
          <w:id w:val="1468631074"/>
          <w:placeholder>
            <w:docPart w:val="CD494B76082340ABAD0D5505D3C7F8D1"/>
          </w:placeholder>
          <w:dataBinding w:prefixMappings="xmlns:ns0='urn:microsoft-dynamics-nav/reports/Sales Credit Memo-CBR/50017/'" w:xpath="/ns0:NavWordReportXmlPart[1]/ns0:Header[1]/ns0:CompanySWIFT_Lbl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ales Credit Memo-CBR/50017"/>
          <w:id w:val="519503723"/>
          <w:placeholder>
            <w:docPart w:val="F1A93A8A4FD2429397729C310ED2E88C"/>
          </w:placeholder>
          <w:dataBinding w:prefixMappings="xmlns:ns0='urn:microsoft-dynamics-nav/reports/Sales Credit Memo-CBR/50017/'" w:xpath="/ns0:NavWordReportXmlPart[1]/ns0:Header[1]/ns0:CompanyGiroNo_Lbl[1]" w:storeItemID="{B17CBBD5-52D9-4263-A8A4-745F8A35C22C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Heading2"/>
                <w:outlineLvl w:val="1"/>
              </w:pPr>
              <w:proofErr w:type="spellStart"/>
              <w:r w:rsidRPr="00873B21">
                <w:t>CompanyGiroNo_Lbl</w:t>
              </w:r>
              <w:proofErr w:type="spellEnd"/>
            </w:p>
          </w:tc>
        </w:sdtContent>
      </w:sdt>
    </w:tr>
    <w:tr w:rsidR="00873B21" w:rsidTr="00782744">
      <w:tc>
        <w:tcPr>
          <w:tcW w:w="1250" w:type="pct"/>
        </w:tcPr>
        <w:p w:rsidR="00873B21" w:rsidP="00873B21" w:rsidRDefault="003149D9">
          <w:pPr>
            <w:pStyle w:val="NoSpacing"/>
          </w:pPr>
          <w:sdt>
            <w:sdtPr>
              <w:alias w:val="#Nav: /Header/CompanyBankBranchNo"/>
              <w:tag w:val="#Nav: Sales Credit Memo-CBR/50017"/>
              <w:id w:val="-1270625022"/>
              <w:placeholder>
                <w:docPart w:val="514C01D1A7AA467E840A54779EB65CA6"/>
              </w:placeholder>
              <w:dataBinding w:prefixMappings="xmlns:ns0='urn:microsoft-dynamics-nav/reports/Sales Credit Memo-CBR/50017/'" w:xpath="/ns0:NavWordReportXmlPart[1]/ns0:Header[1]/ns0:CompanyBankBranchNo[1]" w:storeItemID="{B17CBBD5-52D9-4263-A8A4-745F8A35C22C}"/>
              <w:text/>
            </w:sdtPr>
            <w:sdtEndPr/>
            <w:sdtContent>
              <w:proofErr w:type="spellStart"/>
              <w:r w:rsidRPr="00873B21" w:rsidR="00873B21">
                <w:t>CompanyBankBranchNo</w:t>
              </w:r>
              <w:proofErr w:type="spellEnd"/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ales Credit Memo-CBR/50017"/>
              <w:id w:val="-1072268764"/>
              <w:placeholder>
                <w:docPart w:val="E3DF4A0211594C8F9A97D61E40066576"/>
              </w:placeholder>
              <w:dataBinding w:prefixMappings="xmlns:ns0='urn:microsoft-dynamics-nav/reports/Sales Credit Memo-CBR/50017/'" w:xpath="/ns0:NavWordReportXmlPart[1]/ns0:Header[1]/ns0:CompanyBankAccountNo[1]" w:storeItemID="{B17CBBD5-52D9-4263-A8A4-745F8A35C22C}"/>
              <w:text/>
            </w:sdtPr>
            <w:sdtEndPr/>
            <w:sdtContent>
              <w:proofErr w:type="spellStart"/>
              <w:r w:rsidRPr="00873B21" w:rsidR="00873B21">
                <w:t>CompanyBankAccountNo</w:t>
              </w:r>
              <w:proofErr w:type="spellEnd"/>
            </w:sdtContent>
          </w:sdt>
        </w:p>
      </w:tc>
      <w:sdt>
        <w:sdtPr>
          <w:alias w:val="#Nav: /Header/CompanyIBAN"/>
          <w:tag w:val="#Nav: Sales Credit Memo-CBR/50017"/>
          <w:id w:val="503022411"/>
          <w:placeholder>
            <w:docPart w:val="A3F908BCED3E49CBAB78822E252D7270"/>
          </w:placeholder>
          <w:dataBinding w:prefixMappings="xmlns:ns0='urn:microsoft-dynamics-nav/reports/Sales Credit Memo-CBR/50017/'" w:xpath="/ns0:NavWordReportXmlPart[1]/ns0:Header[1]/ns0:CompanyIBAN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CompanyIBAN</w:t>
              </w:r>
              <w:proofErr w:type="spellEnd"/>
            </w:p>
          </w:tc>
        </w:sdtContent>
      </w:sdt>
      <w:sdt>
        <w:sdtPr>
          <w:rPr>
            <w:lang w:val="da-DK"/>
          </w:rPr>
          <w:alias w:val="#Nav: /Header/CompanySWIFT"/>
          <w:tag w:val="#Nav: Sales Credit Memo-CBR/50017"/>
          <w:id w:val="-316962581"/>
          <w:placeholder>
            <w:docPart w:val="2BF91F9ED5BE4F97B891A00B52C50815"/>
          </w:placeholder>
          <w:dataBinding w:prefixMappings="xmlns:ns0='urn:microsoft-dynamics-nav/reports/Sales Credit Memo-CBR/50017/'" w:xpath="/ns0:NavWordReportXmlPart[1]/ns0:Header[1]/ns0:CompanySWIFT[1]" w:storeItemID="{B17CBBD5-52D9-4263-A8A4-745F8A35C22C}"/>
          <w:text/>
        </w:sdtPr>
        <w:sdtEndPr/>
        <w:sdtContent>
          <w:tc>
            <w:tcPr>
              <w:tcW w:w="1250" w:type="pct"/>
            </w:tcPr>
            <w:p w:rsidR="00873B21" w:rsidP="00873B21" w:rsidRDefault="00873B21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ales Credit Memo-CBR/50017"/>
          <w:id w:val="702058167"/>
          <w:placeholder>
            <w:docPart w:val="B05A0074120C4D7C806836EE51F06BF7"/>
          </w:placeholder>
          <w:dataBinding w:prefixMappings="xmlns:ns0='urn:microsoft-dynamics-nav/reports/Sales Credit Memo-CBR/50017/'" w:xpath="/ns0:NavWordReportXmlPart[1]/ns0:Header[1]/ns0:CompanyGiroNo[1]" w:storeItemID="{B17CBBD5-52D9-4263-A8A4-745F8A35C22C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>
              <w:pPr>
                <w:pStyle w:val="NoSpacing"/>
              </w:pPr>
              <w:proofErr w:type="spellStart"/>
              <w:r w:rsidRPr="00873B21">
                <w:t>CompanyGiroNo</w:t>
              </w:r>
              <w:proofErr w:type="spellEnd"/>
            </w:p>
          </w:tc>
        </w:sdtContent>
      </w:sdt>
    </w:tr>
  </w:tbl>
  <w:p w:rsidRPr="00873B21" w:rsidR="00873B21" w:rsidRDefault="00873B2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149D9" w:rsidP="00E40C63" w:rsidRDefault="003149D9">
      <w:pPr>
        <w:spacing w:after="0"/>
      </w:pPr>
      <w:r>
        <w:separator/>
      </w:r>
    </w:p>
  </w:footnote>
  <w:footnote w:type="continuationSeparator" w:id="0">
    <w:p w:rsidR="003149D9" w:rsidP="00E40C63" w:rsidRDefault="003149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05DB" w:rsidRDefault="00C505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>
      <w:tc>
        <w:tcPr>
          <w:tcW w:w="5098" w:type="dxa"/>
        </w:tcPr>
        <w:p w:rsidRPr="00BD4E95" w:rsidR="00BD4E95" w:rsidP="00BD4E95" w:rsidRDefault="003149D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ales Credit Memo-CBR/50017"/>
              <w:id w:val="-83382713"/>
              <w:placeholder>
                <w:docPart w:val="3ECAD21DEDDF4056AD7210BDACAF71B5"/>
              </w:placeholder>
              <w:dataBinding w:prefixMappings="xmlns:ns0='urn:microsoft-dynamics-nav/reports/Sales Credit Memo-CBR/50017/'" w:xpath="/ns0:NavWordReportXmlPart[1]/ns0:Header[1]/ns0:DocumentNo[1]" w:storeItemID="{B17CBBD5-52D9-4263-A8A4-745F8A35C22C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BD4E95" w:rsidR="00BD4E9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DF6462" w:rsidR="00BD4E95" w:rsidP="00BD4E95" w:rsidRDefault="003149D9">
          <w:pPr>
            <w:pStyle w:val="Subtitle"/>
          </w:pPr>
          <w:sdt>
            <w:sdtPr>
              <w:alias w:val="#Nav: /Header/DocumentDate"/>
              <w:tag w:val="#Nav: Sales Credit Memo-CBR/50017"/>
              <w:id w:val="1005248549"/>
              <w:placeholder>
                <w:docPart w:val="021C348F8CBE45F7BDED374AECB9AD41"/>
              </w:placeholder>
              <w:dataBinding w:prefixMappings="xmlns:ns0='urn:microsoft-dynamics-nav/reports/Sales Credit Memo-CBR/50017/'" w:xpath="/ns0:NavWordReportXmlPart[1]/ns0:Header[1]/ns0:DocumentDate[1]" w:storeItemID="{B17CBBD5-52D9-4263-A8A4-745F8A35C22C}"/>
              <w:text/>
            </w:sdtPr>
            <w:sdtEndPr/>
            <w:sdtContent>
              <w:proofErr w:type="spellStart"/>
              <w:r w:rsidRPr="00DF6462" w:rsidR="00BD4E95">
                <w:t>DocumentDate</w:t>
              </w:r>
              <w:proofErr w:type="spellEnd"/>
            </w:sdtContent>
          </w:sdt>
        </w:p>
        <w:p w:rsidR="00BD4E95" w:rsidP="00BD4E95" w:rsidRDefault="003149D9">
          <w:pPr>
            <w:pStyle w:val="Subtitle"/>
          </w:pPr>
          <w:sdt>
            <w:sdtPr>
              <w:alias w:val="#Nav: /Header/Page_Lbl"/>
              <w:tag w:val="#Nav: Sales Credit Memo-CBR/50017"/>
              <w:id w:val="1266346410"/>
              <w:placeholder>
                <w:docPart w:val="3ECAD21DEDDF4056AD7210BDACAF71B5"/>
              </w:placeholder>
              <w:dataBinding w:prefixMappings="xmlns:ns0='urn:microsoft-dynamics-nav/reports/Sales Credit Memo-CBR/50017/'" w:xpath="/ns0:NavWordReportXmlPart[1]/ns0:Header[1]/ns0:Page_Lbl[1]" w:storeItemID="{B17CBBD5-52D9-4263-A8A4-745F8A35C22C}"/>
              <w:text/>
            </w:sdtPr>
            <w:sdtEndPr/>
            <w:sdtContent>
              <w:proofErr w:type="spellStart"/>
              <w:r w:rsidRPr="00DF6462" w:rsidR="00BD4E95">
                <w:t>Page_Lbl</w:t>
              </w:r>
              <w:proofErr w:type="spellEnd"/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>
          <w:pPr>
            <w:pStyle w:val="Header"/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>
      <w:tc>
        <w:tcPr>
          <w:tcW w:w="5098" w:type="dxa"/>
        </w:tcPr>
        <w:p w:rsidRPr="0026269B" w:rsidR="00DF6462" w:rsidP="00DF6462" w:rsidRDefault="003149D9">
          <w:pPr>
            <w:pStyle w:val="Title"/>
          </w:pPr>
          <w:sdt>
            <w:sdtPr>
              <w:alias w:val="#Nav: /Header/DocumentTitle"/>
              <w:tag w:val="#Nav: Sales Credit Memo-CBR/50017"/>
              <w:id w:val="978501179"/>
              <w:placeholder>
                <w:docPart w:val="DefaultPlaceholder_-1854013440"/>
              </w:placeholder>
              <w:dataBinding w:prefixMappings="xmlns:ns0='urn:microsoft-dynamics-nav/reports/Sales Credit Memo-CBR/50017/'" w:xpath="/ns0:NavWordReportXmlPart[1]/ns0:Header[1]/ns0:DocumentTitle[1]" w:storeItemID="{B17CBBD5-52D9-4263-A8A4-745F8A35C22C}"/>
              <w:text/>
            </w:sdtPr>
            <w:sdtEndPr/>
            <w:sdtContent>
              <w:proofErr w:type="spellStart"/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ales Credit Memo-CBR/50017"/>
              <w:id w:val="-1661532074"/>
              <w:placeholder>
                <w:docPart w:val="8FC813EB52484D6482B2D18F0F5B0AC1"/>
              </w:placeholder>
              <w:dataBinding w:prefixMappings="xmlns:ns0='urn:microsoft-dynamics-nav/reports/Sales Credit Memo-CBR/50017/'" w:xpath="/ns0:NavWordReportXmlPart[1]/ns0:Header[1]/ns0:DocumentNo[1]" w:storeItemID="{B17CBBD5-52D9-4263-A8A4-745F8A35C22C}"/>
              <w:text/>
            </w:sdtPr>
            <w:sdtEndPr/>
            <w:sdtContent>
              <w:r w:rsidRPr="00DF6462" w:rsidR="00DF6462">
                <w:t>DocumentNo</w:t>
              </w:r>
              <w:proofErr w:type="spellEnd"/>
            </w:sdtContent>
          </w:sdt>
        </w:p>
        <w:p w:rsidRPr="00DF6462" w:rsidR="00DF6462" w:rsidP="00DF6462" w:rsidRDefault="003149D9">
          <w:pPr>
            <w:pStyle w:val="Subtitle"/>
          </w:pPr>
          <w:sdt>
            <w:sdtPr>
              <w:alias w:val="#Nav: /Header/DocumentDate"/>
              <w:tag w:val="#Nav: Sales Credit Memo-CBR/50017"/>
              <w:id w:val="832561865"/>
              <w:placeholder>
                <w:docPart w:val="8ECE76C6AABF410B861032AEA12BA9A0"/>
              </w:placeholder>
              <w:dataBinding w:prefixMappings="xmlns:ns0='urn:microsoft-dynamics-nav/reports/Sales Credit Memo-CBR/50017/'" w:xpath="/ns0:NavWordReportXmlPart[1]/ns0:Header[1]/ns0:DocumentDate[1]" w:storeItemID="{B17CBBD5-52D9-4263-A8A4-745F8A35C22C}"/>
              <w:text/>
            </w:sdtPr>
            <w:sdtEndPr/>
            <w:sdtContent>
              <w:proofErr w:type="spellStart"/>
              <w:r w:rsidRPr="00DF6462" w:rsidR="00DF6462">
                <w:t>DocumentDate</w:t>
              </w:r>
              <w:proofErr w:type="spellEnd"/>
            </w:sdtContent>
          </w:sdt>
        </w:p>
        <w:p w:rsidRPr="00DF6462" w:rsidR="00DF6462" w:rsidP="00DF6462" w:rsidRDefault="003149D9">
          <w:pPr>
            <w:pStyle w:val="Subtitle"/>
          </w:pPr>
          <w:sdt>
            <w:sdtPr>
              <w:alias w:val="#Nav: /Header/Page_Lbl"/>
              <w:tag w:val="#Nav: Sales Credit Memo-CBR/50017"/>
              <w:id w:val="1447419442"/>
              <w:placeholder>
                <w:docPart w:val="8FC813EB52484D6482B2D18F0F5B0AC1"/>
              </w:placeholder>
              <w:dataBinding w:prefixMappings="xmlns:ns0='urn:microsoft-dynamics-nav/reports/Sales Credit Memo-CBR/50017/'" w:xpath="/ns0:NavWordReportXmlPart[1]/ns0:Header[1]/ns0:Page_Lbl[1]" w:storeItemID="{B17CBBD5-52D9-4263-A8A4-745F8A35C22C}"/>
              <w:text/>
            </w:sdtPr>
            <w:sdtEndPr/>
            <w:sdtContent>
              <w:proofErr w:type="spellStart"/>
              <w:r w:rsidRPr="00DF6462" w:rsidR="00DF6462">
                <w:t>Page_Lbl</w:t>
              </w:r>
              <w:proofErr w:type="spellEnd"/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096133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096133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ales Credit Memo-CBR/50017"/>
            <w:id w:val="-283887918"/>
            <w:dataBinding w:prefixMappings="xmlns:ns0='urn:microsoft-dynamics-nav/reports/Sales Credit Memo-CBR/50017/'" w:xpath="/ns0:NavWordReportXmlPart[1]/ns0:Header[1]/ns0:CompanyPicture[1]" w:storeItemID="{B17CBBD5-52D9-4263-A8A4-745F8A35C22C}"/>
            <w:picture/>
          </w:sdtPr>
          <w:sdtEndPr/>
          <w:sdtContent>
            <w:p w:rsidR="00DF6462" w:rsidP="00782744" w:rsidRDefault="00DF6462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122B9CEE" wp14:editId="2E301DCB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9b8160887fd42e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358"/>
    <w:rsid w:val="00047358"/>
    <w:rsid w:val="00305D63"/>
    <w:rsid w:val="0036254D"/>
    <w:rsid w:val="00643A7B"/>
    <w:rsid w:val="007D3ACA"/>
    <w:rsid w:val="008E0D2D"/>
    <w:rsid w:val="00945954"/>
    <w:rsid w:val="00D70EA4"/>
    <w:rsid w:val="00F6052F"/>
    <w:rsid w:val="00F7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7380E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a l e s   C r e d i t   M e m o - C B R / 5 0 0 1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6A70A7-4B48-4D62-BC67-9AB33B1A6B5B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2016-04-05T19:44:37.6111181Z</dcterms:created>
  <dcterms:modified xsi:type="dcterms:W3CDTF">2016-04-05T19:44:37.6111181Z</dcterms:modified>
</coreProperties>
</file>