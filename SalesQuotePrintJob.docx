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ales_Quote_Print_Job/50026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ales_Quote_Print_Job/50026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ales_Quote_Print_Job/50026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ales_Quote_Print_Job/50026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2"/>
                <w:tag w:val="#Nav: Sales_Quote_Print_Job/50026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ales_Quote_Print_Job/50026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Address2"/>
                <w:tag w:val="#Nav: Sales_Quote_Print_Job/50026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ales_Quote_Print_Job/50026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3"/>
                <w:tag w:val="#Nav: Sales_Quote_Print_Job/50026"/>
                <w:id w:val="536395156"/>
                <w:placeholder>
                  <w:docPart w:val="B558D5F557424E7580F2C33A7245551E"/>
                </w:placeholder>
                <w:dataBinding w:prefixMappings="xmlns:ns0='urn:microsoft-dynamics-nav/reports/Sales_Quote_Print_Job/50026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Address3"/>
                <w:tag w:val="#Nav: Sales_Quote_Print_Job/50026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ales_Quote_Print_Job/50026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4"/>
                <w:tag w:val="#Nav: Sales_Quote_Print_Job/50026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ales_Quote_Print_Job/50026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Address4"/>
                <w:tag w:val="#Nav: Sales_Quote_Print_Job/50026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ales_Quote_Print_Job/50026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5"/>
                <w:tag w:val="#Nav: Sales_Quote_Print_Job/50026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ales_Quote_Print_Job/50026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Address5"/>
                <w:tag w:val="#Nav: Sales_Quote_Print_Job/50026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ales_Quote_Print_Job/50026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6"/>
                <w:tag w:val="#Nav: Sales_Quote_Print_Job/50026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ales_Quote_Print_Job/50026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Address6"/>
                <w:tag w:val="#Nav: Sales_Quote_Print_Job/50026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ales_Quote_Print_Job/50026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7"/>
                <w:tag w:val="#Nav: Sales_Quote_Print_Job/50026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ales_Quote_Print_Job/50026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LegalOffice_Lbl"/>
                <w:tag w:val="#Nav: Sales_Quote_Print_Job/50026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ales_Quote_Print_Job/50026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ales_Quote_Print_Job/50026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ales_Quote_Print_Job/50026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ales_Quote_Print_Job/50026"/>
              <w:id w:val="571465082"/>
              <w:placeholder>
                <w:docPart w:val="956CDC42C9E141AFAC9F698AFF0EFAC8"/>
              </w:placeholder>
              <w:dataBinding w:prefixMappings="xmlns:ns0='urn:microsoft-dynamics-nav/reports/Sales_Quote_Print_Job/50026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>
        <w:sdt>
          <w:sdtPr>
            <w:alias w:val="#Nav: /Header/YourReference_Lbl"/>
            <w:tag w:val="#Nav: Sales_Quote_Print_Job/50026"/>
            <w:id w:val="1662350401"/>
            <w:placeholder>
              <w:docPart w:val="DefaultPlaceholder_-1854013440"/>
            </w:placeholder>
            <w:dataBinding w:prefixMappings="xmlns:ns0='urn:microsoft-dynamics-nav/reports/Sales_Quote_Print_Job/50026/'" w:xpath="/ns0:NavWordReportXmlPart[1]/ns0:Header[1]/ns0:YourReference_Lbl[1]" w:storeItemID="{165371B7-C97D-4FCC-A972-C3AFA60F9511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ales_Quote_Print_Job/50026"/>
            <w:id w:val="-244584271"/>
            <w:placeholder>
              <w:docPart w:val="56F5F8E90F5643FAA719A81EA6F884BF"/>
            </w:placeholder>
            <w:dataBinding w:prefixMappings="xmlns:ns0='urn:microsoft-dynamics-nav/reports/Sales_Quote_Print_Job/50026/'" w:xpath="/ns0:NavWordReportXmlPart[1]/ns0:Header[1]/ns0:SalesPersonBlank_Lbl[1]" w:storeItemID="{165371B7-C97D-4FCC-A972-C3AFA60F9511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ales_Quote_Print_Job/50026"/>
            <w:id w:val="-2080432702"/>
            <w:placeholder>
              <w:docPart w:val="10143EF8F5694C75B253BF47962E16A1"/>
            </w:placeholder>
            <w:dataBinding w:prefixMappings="xmlns:ns0='urn:microsoft-dynamics-nav/reports/Sales_Quote_Print_Job/50026/'" w:xpath="/ns0:NavWordReportXmlPart[1]/ns0:Header[1]/ns0:PaymentTermsDescription_Lbl[1]" w:storeItemID="{165371B7-C97D-4FCC-A972-C3AFA60F9511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ales_Quote_Print_Job/50026"/>
            <w:id w:val="-89551258"/>
            <w:placeholder>
              <w:docPart w:val="BD6775A7FCC648749F70749DDD7C7C3A"/>
            </w:placeholder>
            <w:dataBinding w:prefixMappings="xmlns:ns0='urn:microsoft-dynamics-nav/reports/Sales_Quote_Print_Job/50026/'" w:xpath="/ns0:NavWordReportXmlPart[1]/ns0:Header[1]/ns0:ShipmentMethodDescription_Lbl[1]" w:storeItemID="{165371B7-C97D-4FCC-A972-C3AFA60F9511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>
        <w:tc>
          <w:tcPr>
            <w:tcW w:w="1250" w:type="pct"/>
          </w:tcPr>
          <w:p w:rsidRPr="00245B0E" w:rsidR="005C273C" w:rsidP="005C273C" w:rsidRDefault="002F6A02">
            <w:sdt>
              <w:sdtPr>
                <w:alias w:val="#Nav: /Header/YourReference"/>
                <w:tag w:val="#Nav: Sales_Quote_Print_Job/50026"/>
                <w:id w:val="520907351"/>
                <w:placeholder>
                  <w:docPart w:val="B0C2B043F3D34C0084D795C2D42292ED"/>
                </w:placeholder>
                <w:dataBinding w:prefixMappings="xmlns:ns0='urn:microsoft-dynamics-nav/reports/Sales_Quote_Print_Job/50026/'" w:xpath="/ns0:NavWordReportXmlPart[1]/ns0:Header[1]/ns0:YourReferen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ales_Quote_Print_Job/50026"/>
            <w:id w:val="647404406"/>
            <w:placeholder>
              <w:docPart w:val="8762CFA600EA484C895E036535919189"/>
            </w:placeholder>
            <w:dataBinding w:prefixMappings="xmlns:ns0='urn:microsoft-dynamics-nav/reports/Sales_Quote_Print_Job/50026/'" w:xpath="/ns0:NavWordReportXmlPart[1]/ns0:Header[1]/ns0:SalesPersonName[1]" w:storeItemID="{165371B7-C97D-4FCC-A972-C3AFA60F9511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ales_Quote_Print_Job/50026"/>
            <w:id w:val="-352657912"/>
            <w:placeholder>
              <w:docPart w:val="64298F63108D4484ADC5C739D6DBB600"/>
            </w:placeholder>
            <w:dataBinding w:prefixMappings="xmlns:ns0='urn:microsoft-dynamics-nav/reports/Sales_Quote_Print_Job/50026/'" w:xpath="/ns0:NavWordReportXmlPart[1]/ns0:Header[1]/ns0:PaymentTermsDescription[1]" w:storeItemID="{165371B7-C97D-4FCC-A972-C3AFA60F9511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ales_Quote_Print_Job/50026"/>
            <w:id w:val="760792698"/>
            <w:placeholder>
              <w:docPart w:val="8C59D29E114A44AD86C9351100884520"/>
            </w:placeholder>
            <w:dataBinding w:prefixMappings="xmlns:ns0='urn:microsoft-dynamics-nav/reports/Sales_Quote_Print_Job/50026/'" w:xpath="/ns0:NavWordReportXmlPart[1]/ns0:Header[1]/ns0:ShipmentMethodDescription[1]" w:storeItemID="{165371B7-C97D-4FCC-A972-C3AFA60F9511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id w:val="2025741301"/>
        <w15:dataBinding w:prefixMappings="xmlns:ns0='urn:microsoft-dynamics-nav/reports/Sales_Quote_Print_Job/50026/'" w:xpath="/ns0:NavWordReportXmlPart[1]/ns0:Header[1]/ns0:WorkDescriptionLines" w:storeItemID="{165371B7-C97D-4FCC-A972-C3AFA60F9511}"/>
        <w15:repeatingSection/>
        <w:alias w:val="#Nav: /Header/WorkDescriptionLines"/>
        <w:tag w:val="#Nav: Sales_Quote_Print_Job/50026"/>
      </w:sdtPr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Content>
            <w:sdt>
              <w:sdtPr>
                <w:id w:val="763962170"/>
                <w:placeholder>
                  <w:docPart w:val="DefaultPlaceholder_-1854013440"/>
                </w:placeholder>
                <w:dataBinding w:prefixMappings="xmlns:ns0='urn:microsoft-dynamics-nav/reports/Sales_Quote_Print_Job/50026/'" w:xpath="/ns0:NavWordReportXmlPart[1]/ns0:Header[1]/ns0:WorkDescriptionLines[1]/ns0:WorkDescriptionLine[1]" w:storeItemID="{165371B7-C97D-4FCC-A972-C3AFA60F9511}"/>
                <w:text/>
                <w:alias w:val="#Nav: /Header/WorkDescriptionLines/WorkDescriptionLine"/>
                <w:tag w:val="#Nav: Sales_Quote_Print_Job/50026"/>
              </w:sdtPr>
              <w:sdtContent>
                <w:p w:rsidR="005C273C" w:rsidP="005C273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ales_Quote_Print_Job/50026"/>
            <w:id w:val="771446451"/>
            <w:placeholder>
              <w:docPart w:val="2E83E9F4BA244B06B4DB5D21636C1E0A"/>
            </w:placeholder>
            <w:dataBinding w:prefixMappings="xmlns:ns0='urn:microsoft-dynamics-nav/reports/Sales_Quote_Print_Job/50026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ales_Quote_Print_Job/50026"/>
            <w:id w:val="1545399846"/>
            <w:placeholder>
              <w:docPart w:val="2E83E9F4BA244B06B4DB5D21636C1E0A"/>
            </w:placeholder>
            <w:dataBinding w:prefixMappings="xmlns:ns0='urn:microsoft-dynamics-nav/reports/Sales_Quote_Print_Job/50026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ales_Quote_Print_Job/50026"/>
            <w:id w:val="616415257"/>
            <w:placeholder>
              <w:docPart w:val="2E83E9F4BA244B06B4DB5D21636C1E0A"/>
            </w:placeholder>
            <w:dataBinding w:prefixMappings="xmlns:ns0='urn:microsoft-dynamics-nav/reports/Sales_Quote_Print_Job/50026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ales_Quote_Print_Job/50026"/>
            <w:id w:val="-1521079236"/>
            <w:placeholder>
              <w:docPart w:val="2E83E9F4BA244B06B4DB5D21636C1E0A"/>
            </w:placeholder>
            <w:dataBinding w:prefixMappings="xmlns:ns0='urn:microsoft-dynamics-nav/reports/Sales_Quote_Print_Job/50026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ales_Quote_Print_Job/50026"/>
            <w:id w:val="1291246806"/>
            <w:placeholder>
              <w:docPart w:val="2E83E9F4BA244B06B4DB5D21636C1E0A"/>
            </w:placeholder>
            <w:dataBinding w:prefixMappings="xmlns:ns0='urn:microsoft-dynamics-nav/reports/Sales_Quote_Print_Job/50026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ales_Quote_Print_Job/50026"/>
            <w:id w:val="1532234539"/>
            <w:placeholder>
              <w:docPart w:val="2E83E9F4BA244B06B4DB5D21636C1E0A"/>
            </w:placeholder>
            <w:dataBinding w:prefixMappings="xmlns:ns0='urn:microsoft-dynamics-nav/reports/Sales_Quote_Print_Job/50026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ales_Quote_Print_Job/50026"/>
          <w:id w:val="1327254768"/>
          <w15:dataBinding w:prefixMappings="xmlns:ns0='urn:microsoft-dynamics-nav/reports/Sales_Quote_Print_Job/50026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ales_Quote_Print_Job/50026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ales_Quote_Print_Job/50026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ales_Quote_Print_Job/50026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ales_Quote_Print_Job/50026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F6A02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ales_Quote_Print_Job/50026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ales_Quote_Print_Job/50026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ales_Quote_Print_Job/50026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ales_Quote_Print_Job/50026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ales_Quote_Print_Job/50026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ales_Quote_Print_Job/50026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ales_Quote_Print_Job/50026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ales_Quote_Print_Job/50026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ales_Quote_Print_Job/50026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ales_Quote_Print_Job/50026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ales_Quote_Print_Job/50026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ales_Quote_Print_Job/50026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ales_Quote_Print_Job/50026"/>
          <w:id w:val="1981810996"/>
          <w15:dataBinding w:prefixMappings="xmlns:ns0='urn:microsoft-dynamics-nav/reports/Sales_Quote_Print_Job/50026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ales_Quote_Print_Job/50026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ales_Quote_Print_Job/50026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206979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ales_Quote_Print_Job/50026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ales_Quote_Print_Job/50026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06979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ales_Quote_Print_Job/50026"/>
            <w:id w:val="1496384203"/>
            <w:placeholder>
              <w:docPart w:val="2E83E9F4BA244B06B4DB5D21636C1E0A"/>
            </w:placeholder>
            <w:dataBinding w:prefixMappings="xmlns:ns0='urn:microsoft-dynamics-nav/reports/Sales_Quote_Print_Job/50026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ales_Quote_Print_Job/50026"/>
            <w:id w:val="1661501859"/>
            <w:placeholder>
              <w:docPart w:val="2E83E9F4BA244B06B4DB5D21636C1E0A"/>
            </w:placeholder>
            <w:dataBinding w:prefixMappings="xmlns:ns0='urn:microsoft-dynamics-nav/reports/Sales_Quote_Print_Job/50026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A02" w:rsidP="00E40C63" w:rsidRDefault="002F6A02">
      <w:pPr>
        <w:spacing w:after="0"/>
      </w:pPr>
      <w:r>
        <w:separator/>
      </w:r>
    </w:p>
  </w:endnote>
  <w:endnote w:type="continuationSeparator" w:id="0">
    <w:p w:rsidR="002F6A02" w:rsidP="00E40C63" w:rsidRDefault="002F6A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ales_Quote_Print_Job/50026"/>
            <w:id w:val="-1265379974"/>
            <w:placeholder>
              <w:docPart w:val="793055E079F94161B6DB65B71A1E06D9"/>
            </w:placeholder>
            <w:dataBinding w:prefixMappings="xmlns:ns0='urn:microsoft-dynamics-nav/reports/Sales_Quote_Print_Job/50026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ales_Quote_Print_Job/50026"/>
            <w:id w:val="-1233780754"/>
            <w:placeholder>
              <w:docPart w:val="11E91ADE68C44861BD08E0811A89194D"/>
            </w:placeholder>
            <w:dataBinding w:prefixMappings="xmlns:ns0='urn:microsoft-dynamics-nav/reports/Sales_Quote_Print_Job/50026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ales_Quote_Print_Job/50026"/>
          <w:id w:val="-1282809559"/>
          <w:placeholder>
            <w:docPart w:val="F60D021828DE440AB60A57F81B574D32"/>
          </w:placeholder>
          <w:dataBinding w:prefixMappings="xmlns:ns0='urn:microsoft-dynamics-nav/reports/Sales_Quote_Print_Job/50026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ales_Quote_Print_Job/50026"/>
          <w:id w:val="-1282405612"/>
          <w:placeholder>
            <w:docPart w:val="F60D021828DE440AB60A57F81B574D32"/>
          </w:placeholder>
          <w:dataBinding w:prefixMappings="xmlns:ns0='urn:microsoft-dynamics-nav/reports/Sales_Quote_Print_Job/50026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ales_Quote_Print_Job/50026"/>
          <w:id w:val="-1848700174"/>
          <w:placeholder>
            <w:docPart w:val="F60D021828DE440AB60A57F81B574D32"/>
          </w:placeholder>
          <w:dataBinding w:prefixMappings="xmlns:ns0='urn:microsoft-dynamics-nav/reports/Sales_Quote_Print_Job/50026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ales_Quote_Print_Job/50026"/>
          <w:id w:val="-1578736837"/>
          <w:placeholder>
            <w:docPart w:val="F60D021828DE440AB60A57F81B574D32"/>
          </w:placeholder>
          <w:dataBinding w:prefixMappings="xmlns:ns0='urn:microsoft-dynamics-nav/reports/Sales_Quote_Print_Job/50026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ales_Quote_Print_Job/50026"/>
          <w:id w:val="1186173595"/>
          <w:placeholder>
            <w:docPart w:val="F60D021828DE440AB60A57F81B574D32"/>
          </w:placeholder>
          <w:dataBinding w:prefixMappings="xmlns:ns0='urn:microsoft-dynamics-nav/reports/Sales_Quote_Print_Job/50026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ales_Quote_Print_Job/50026"/>
          <w:id w:val="1099912146"/>
          <w:placeholder>
            <w:docPart w:val="F60D021828DE440AB60A57F81B574D32"/>
          </w:placeholder>
          <w:dataBinding w:prefixMappings="xmlns:ns0='urn:microsoft-dynamics-nav/reports/Sales_Quote_Print_Job/50026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ales_Quote_Print_Job/50026"/>
          <w:id w:val="204378218"/>
          <w:placeholder>
            <w:docPart w:val="F60D021828DE440AB60A57F81B574D32"/>
          </w:placeholder>
          <w:dataBinding w:prefixMappings="xmlns:ns0='urn:microsoft-dynamics-nav/reports/Sales_Quote_Print_Job/50026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ales_Quote_Print_Job/50026"/>
          <w:id w:val="387000539"/>
          <w:placeholder>
            <w:docPart w:val="F60D021828DE440AB60A57F81B574D32"/>
          </w:placeholder>
          <w:dataBinding w:prefixMappings="xmlns:ns0='urn:microsoft-dynamics-nav/reports/Sales_Quote_Print_Job/50026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A02" w:rsidP="00E40C63" w:rsidRDefault="002F6A02">
      <w:pPr>
        <w:spacing w:after="0"/>
      </w:pPr>
      <w:r>
        <w:separator/>
      </w:r>
    </w:p>
  </w:footnote>
  <w:footnote w:type="continuationSeparator" w:id="0">
    <w:p w:rsidR="002F6A02" w:rsidP="00E40C63" w:rsidRDefault="002F6A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2F6A02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ales_Quote_Print_Job/50026"/>
              <w:id w:val="1061445566"/>
              <w:placeholder>
                <w:docPart w:val="C42934AA6A9C4AB7B7AFF124B2496D4D"/>
              </w:placeholder>
              <w:dataBinding w:prefixMappings="xmlns:ns0='urn:microsoft-dynamics-nav/reports/Sales_Quote_Print_Job/50026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ales_Quote_Print_Job/50026"/>
              <w:id w:val="1543556682"/>
              <w:placeholder>
                <w:docPart w:val="C42934AA6A9C4AB7B7AFF124B2496D4D"/>
              </w:placeholder>
              <w:dataBinding w:prefixMappings="xmlns:ns0='urn:microsoft-dynamics-nav/reports/Sales_Quote_Print_Job/50026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F6A02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ales_Quote_Print_Job/50026"/>
              <w:id w:val="1113322487"/>
              <w:placeholder>
                <w:docPart w:val="63FC68B69B794CC0AF2B3027146DD849"/>
              </w:placeholder>
              <w:dataBinding w:prefixMappings="xmlns:ns0='urn:microsoft-dynamics-nav/reports/Sales_Quote_Print_Job/50026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F6A02">
          <w:pPr>
            <w:pStyle w:val="Subtitle"/>
            <w:rPr>
              <w:b/>
            </w:rPr>
          </w:pPr>
          <w:sdt>
            <w:sdtPr>
              <w:alias w:val="#Nav: /Header/Page_Lbl"/>
              <w:tag w:val="#Nav: Sales_Quote_Print_Job/50026"/>
              <w:id w:val="-1469811355"/>
              <w:placeholder>
                <w:docPart w:val="FF625D7257C44EA4BB61D91263F50DEA"/>
              </w:placeholder>
              <w:dataBinding w:prefixMappings="xmlns:ns0='urn:microsoft-dynamics-nav/reports/Sales_Quote_Print_Job/50026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2F6A02">
          <w:pPr>
            <w:pStyle w:val="Title"/>
          </w:pPr>
          <w:sdt>
            <w:sdtPr>
              <w:alias w:val="#Nav: /Header/DocumentTitle_Lbl"/>
              <w:tag w:val="#Nav: Sales_Quote_Print_Job/50026"/>
              <w:id w:val="-807468989"/>
              <w:placeholder>
                <w:docPart w:val="4BE75748E74141829A5BC447504D1AE2"/>
              </w:placeholder>
              <w:dataBinding w:prefixMappings="xmlns:ns0='urn:microsoft-dynamics-nav/reports/Sales_Quote_Print_Job/50026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ales_Quote_Print_Job/50026"/>
              <w:id w:val="1256330535"/>
              <w:placeholder>
                <w:docPart w:val="4BE75748E74141829A5BC447504D1AE2"/>
              </w:placeholder>
              <w:dataBinding w:prefixMappings="xmlns:ns0='urn:microsoft-dynamics-nav/reports/Sales_Quote_Print_Job/50026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2F6A02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ales_Quote_Print_Job/50026"/>
              <w:id w:val="-873225728"/>
              <w:placeholder>
                <w:docPart w:val="3B86EBAA86EF427F8999CACB0C5F9878"/>
              </w:placeholder>
              <w:dataBinding w:prefixMappings="xmlns:ns0='urn:microsoft-dynamics-nav/reports/Sales_Quote_Print_Job/50026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2F6A02">
          <w:pPr>
            <w:pStyle w:val="Subtitle"/>
          </w:pPr>
          <w:sdt>
            <w:sdtPr>
              <w:alias w:val="#Nav: /Header/Page_Lbl"/>
              <w:tag w:val="#Nav: Sales_Quote_Print_Job/50026"/>
              <w:id w:val="894861004"/>
              <w:placeholder>
                <w:docPart w:val="0D1279AEBC2B402F92746D967F36C974"/>
              </w:placeholder>
              <w:dataBinding w:prefixMappings="xmlns:ns0='urn:microsoft-dynamics-nav/reports/Sales_Quote_Print_Job/50026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20697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20697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F6A02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ales_Quote_Print_Job/50026"/>
              <w:id w:val="-1330981123"/>
              <w:dataBinding w:prefixMappings="xmlns:ns0='urn:microsoft-dynamics-nav/reports/Sales_Quote_Print_Job/50026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CA1C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82fb6b996d84a0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00000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a l e s _ Q u o t e _ P r i n t _ J o b / 5 0 0 2 6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e s c r i p t i o n 2 _ C B R > D e s c r i p t i o n 2 _ C B R < / D e s c r i p t i o n 2 _ C B R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9227D0B-5C88-4E7D-9F37-EF4D1C62E2A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2016-07-14T08:41:38.3863334Z</dcterms:created>
  <dcterms:modified xsi:type="dcterms:W3CDTF">2016-07-14T08:41:38.3863334Z</dcterms:modified>
</coreProperties>
</file>