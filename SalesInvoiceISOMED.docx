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825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1"/>
        <w:gridCol w:w="5809"/>
      </w:tblGrid>
      <w:tr w:rsidRPr="00204F31" w:rsidR="00C43401" w:rsidTr="00A054AE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ales_Invoice_ISOMED/50031"/>
            <w:id w:val="-346637227"/>
            <w:placeholder>
              <w:docPart w:val="CEDF5E3431064BB6BB9D44760C7A4D44"/>
            </w:placeholder>
            <w:dataBinding w:prefixMappings="xmlns:ns0='urn:microsoft-dynamics-nav/reports/Sales_Invoice_ISOMED/50031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ales_Invoice_ISOMED/50031"/>
            <w:id w:val="-1171950695"/>
            <w:placeholder>
              <w:docPart w:val="53DFA164C9794AC68EDA0D8BF94C6DC6"/>
            </w:placeholder>
            <w:dataBinding w:prefixMappings="xmlns:ns0='urn:microsoft-dynamics-nav/reports/Sales_Invoice_ISOMED/50031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2"/>
            <w:tag w:val="#Nav: Sales_Invoice_ISOMED/50031"/>
            <w:id w:val="2121793087"/>
            <w:placeholder>
              <w:docPart w:val="CEDF5E3431064BB6BB9D44760C7A4D44"/>
            </w:placeholder>
            <w:dataBinding w:prefixMappings="xmlns:ns0='urn:microsoft-dynamics-nav/reports/Sales_Invoice_ISOMED/50031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ales_Invoice_ISOMED/50031"/>
            <w:id w:val="1521665205"/>
            <w:placeholder>
              <w:docPart w:val="0E198E2638624E51B748E662B6F08683"/>
            </w:placeholder>
            <w:dataBinding w:prefixMappings="xmlns:ns0='urn:microsoft-dynamics-nav/reports/Sales_Invoice_ISOMED/50031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3"/>
            <w:tag w:val="#Nav: Sales_Invoice_ISOMED/50031"/>
            <w:id w:val="536395156"/>
            <w:placeholder>
              <w:docPart w:val="CEDF5E3431064BB6BB9D44760C7A4D44"/>
            </w:placeholder>
            <w:dataBinding w:prefixMappings="xmlns:ns0='urn:microsoft-dynamics-nav/reports/Sales_Invoice_ISOMED/50031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ales_Invoice_ISOMED/50031"/>
            <w:id w:val="-1053613660"/>
            <w:placeholder>
              <w:docPart w:val="0E198E2638624E51B748E662B6F08683"/>
            </w:placeholder>
            <w:dataBinding w:prefixMappings="xmlns:ns0='urn:microsoft-dynamics-nav/reports/Sales_Invoice_ISOMED/50031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4"/>
            <w:tag w:val="#Nav: Sales_Invoice_ISOMED/50031"/>
            <w:id w:val="1229109116"/>
            <w:placeholder>
              <w:docPart w:val="CEDF5E3431064BB6BB9D44760C7A4D44"/>
            </w:placeholder>
            <w:dataBinding w:prefixMappings="xmlns:ns0='urn:microsoft-dynamics-nav/reports/Sales_Invoice_ISOMED/50031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ales_Invoice_ISOMED/50031"/>
            <w:id w:val="-843252946"/>
            <w:placeholder>
              <w:docPart w:val="0E198E2638624E51B748E662B6F08683"/>
            </w:placeholder>
            <w:dataBinding w:prefixMappings="xmlns:ns0='urn:microsoft-dynamics-nav/reports/Sales_Invoice_ISOMED/50031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5"/>
            <w:tag w:val="#Nav: Sales_Invoice_ISOMED/50031"/>
            <w:id w:val="1814057176"/>
            <w:placeholder>
              <w:docPart w:val="CEDF5E3431064BB6BB9D44760C7A4D44"/>
            </w:placeholder>
            <w:dataBinding w:prefixMappings="xmlns:ns0='urn:microsoft-dynamics-nav/reports/Sales_Invoice_ISOMED/50031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ales_Invoice_ISOMED/50031"/>
            <w:id w:val="-1834985711"/>
            <w:placeholder>
              <w:docPart w:val="0E198E2638624E51B748E662B6F08683"/>
            </w:placeholder>
            <w:dataBinding w:prefixMappings="xmlns:ns0='urn:microsoft-dynamics-nav/reports/Sales_Invoice_ISOMED/50031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A054AE">
        <w:trPr>
          <w:cantSplit/>
          <w:trHeight w:val="274"/>
        </w:trPr>
        <w:sdt>
          <w:sdtPr>
            <w:alias w:val="#Nav: /Header/CustomerAddress6"/>
            <w:tag w:val="#Nav: Sales_Invoice_ISOMED/50031"/>
            <w:id w:val="-2064325541"/>
            <w:placeholder>
              <w:docPart w:val="CEDF5E3431064BB6BB9D44760C7A4D44"/>
            </w:placeholder>
            <w:dataBinding w:prefixMappings="xmlns:ns0='urn:microsoft-dynamics-nav/reports/Sales_Invoice_ISOMED/50031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ales_Invoice_ISOMED/50031"/>
            <w:id w:val="-2005736487"/>
            <w:placeholder>
              <w:docPart w:val="0E198E2638624E51B748E662B6F08683"/>
            </w:placeholder>
            <w:dataBinding w:prefixMappings="xmlns:ns0='urn:microsoft-dynamics-nav/reports/Sales_Invoice_ISOMED/50031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A054AE">
        <w:trPr>
          <w:cantSplit/>
          <w:trHeight w:val="274"/>
        </w:trPr>
        <w:sdt>
          <w:sdtPr>
            <w:alias w:val="#Nav: /Header/CustomerAddress7"/>
            <w:tag w:val="#Nav: Sales_Invoice_ISOMED/50031"/>
            <w:id w:val="-762605892"/>
            <w:placeholder>
              <w:docPart w:val="6E76CA63D41844028E5A6FF0624C5B91"/>
            </w:placeholder>
            <w:dataBinding w:prefixMappings="xmlns:ns0='urn:microsoft-dynamics-nav/reports/Sales_Invoice_ISOMED/50031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980058">
            <w:pPr>
              <w:pStyle w:val="NoSpacing"/>
              <w:jc w:val="right"/>
            </w:pPr>
            <w:sdt>
              <w:sdtPr>
                <w:alias w:val="#Nav: /Header/CompanyLegalOffice_Lbl"/>
                <w:tag w:val="#Nav: Sales_Invoice_ISOMED/50031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ales_Invoice_ISOMED/50031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ales_Invoice_ISOMED/50031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ales_Invoice_ISOMED/50031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A054AE">
        <w:trPr>
          <w:cantSplit/>
          <w:trHeight w:val="274"/>
        </w:trPr>
        <w:sdt>
          <w:sdtPr>
            <w:alias w:val="#Nav: /Header/CustomerAddress8"/>
            <w:tag w:val="#Nav: Sales_Invoice_ISOMED/50031"/>
            <w:id w:val="571465082"/>
            <w:placeholder>
              <w:docPart w:val="C9C2CB19028948D1BDA62A59BDF5FC73"/>
            </w:placeholder>
            <w:dataBinding w:prefixMappings="xmlns:ns0='urn:microsoft-dynamics-nav/reports/Sales_Invoice_ISOMED/50031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alias w:val="#Nav: /Header/YourReference_Header_Lbl"/>
            <w:tag w:val="#Nav: Sales_Invoice_ISOMED/50031"/>
            <w:id w:val="-1565866003"/>
            <w:placeholder>
              <w:docPart w:val="DefaultPlaceholder_-1854013440"/>
            </w:placeholder>
            <w:dataBinding w:prefixMappings="xmlns:ns0='urn:microsoft-dynamics-nav/reports/Sales_Invoice_ISOMED/50031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ales_Invoice_ISOMED/50031"/>
            <w:id w:val="-1425419817"/>
            <w:placeholder>
              <w:docPart w:val="E09F23DE48724A47B66E42FF06F0A498"/>
            </w:placeholder>
            <w:dataBinding w:prefixMappings="xmlns:ns0='urn:microsoft-dynamics-nav/reports/Sales_Invoice_ISOMED/50031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ales_Invoice_ISOMED/50031"/>
            <w:id w:val="-1251649982"/>
            <w:placeholder>
              <w:docPart w:val="4F29546A99B2402894A60AC247E389A5"/>
            </w:placeholder>
            <w:dataBinding w:prefixMappings="xmlns:ns0='urn:microsoft-dynamics-nav/reports/Sales_Invoice_ISOMED/50031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ales_Invoice_ISOMED/50031"/>
            <w:id w:val="1934628656"/>
            <w:placeholder>
              <w:docPart w:val="977A4042FE6042F5B6D95665CD2BB017"/>
            </w:placeholder>
            <w:dataBinding w:prefixMappings="xmlns:ns0='urn:microsoft-dynamics-nav/reports/Sales_Invoice_ISOMED/50031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_Header"/>
            <w:tag w:val="#Nav: Sales_Invoice_ISOMED/50031"/>
            <w:id w:val="-1585905481"/>
            <w:placeholder>
              <w:docPart w:val="DefaultPlaceholder_-1854013440"/>
            </w:placeholder>
            <w:dataBinding w:prefixMappings="xmlns:ns0='urn:microsoft-dynamics-nav/reports/Sales_Invoice_ISOMED/50031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ales_Invoice_ISOMED/50031"/>
            <w:id w:val="-2093382796"/>
            <w:placeholder>
              <w:docPart w:val="3516213203CE4790BA765785B14E766B"/>
            </w:placeholder>
            <w:dataBinding w:prefixMappings="xmlns:ns0='urn:microsoft-dynamics-nav/reports/Sales_Invoice_ISOMED/50031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ales_Invoice_ISOMED/50031"/>
            <w:id w:val="1703123343"/>
            <w:placeholder>
              <w:docPart w:val="0FAE247910E14A5EAED6E9C07EBF7D3B"/>
            </w:placeholder>
            <w:dataBinding w:prefixMappings="xmlns:ns0='urn:microsoft-dynamics-nav/reports/Sales_Invoice_ISOMED/50031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ales_Invoice_ISOMED/50031"/>
            <w:id w:val="-419950001"/>
            <w:placeholder>
              <w:docPart w:val="54CAC560A4AB4419B410B5940810B5DD"/>
            </w:placeholder>
            <w:dataBinding w:prefixMappings="xmlns:ns0='urn:microsoft-dynamics-nav/reports/Sales_Invoice_ISOMED/50031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ales_Invoice_ISOMED/50031"/>
            <w:id w:val="-1266381342"/>
            <w:placeholder>
              <w:docPart w:val="F278324B74CF4205896C39AA69E59C7B"/>
            </w:placeholder>
            <w:dataBinding w:prefixMappings="xmlns:ns0='urn:microsoft-dynamics-nav/reports/Sales_Invoice_ISOMED/50031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ales_Invoice_ISOMED/50031"/>
            <w:id w:val="-1844006567"/>
            <w:placeholder>
              <w:docPart w:val="9766D0E1140440609F61820FFF2AFB2B"/>
            </w:placeholder>
            <w:dataBinding w:prefixMappings="xmlns:ns0='urn:microsoft-dynamics-nav/reports/Sales_Invoice_ISOMED/50031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ales_Invoice_ISOMED/50031"/>
            <w:id w:val="283549672"/>
            <w:placeholder>
              <w:docPart w:val="4B2FED3CBD024AD19E5C49EE52E5B2DC"/>
            </w:placeholder>
            <w:dataBinding w:prefixMappings="xmlns:ns0='urn:microsoft-dynamics-nav/reports/Sales_Invoice_ISOMED/50031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ales_Invoice_ISOMED/50031"/>
            <w:id w:val="-1064484745"/>
            <w:placeholder>
              <w:docPart w:val="D5F3D5BD845A4A3C851A6A42EA83BABD"/>
            </w:placeholder>
            <w:dataBinding w:prefixMappings="xmlns:ns0='urn:microsoft-dynamics-nav/reports/Sales_Invoice_ISOMED/50031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ales_Invoice_ISOMED/50031"/>
            <w:id w:val="1867791684"/>
            <w:placeholder>
              <w:docPart w:val="DAFDC200264A46739AA6BB9B7E7FA71F"/>
            </w:placeholder>
            <w:dataBinding w:prefixMappings="xmlns:ns0='urn:microsoft-dynamics-nav/reports/Sales_Invoice_ISOMED/50031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ales_Invoice_ISOMED/50031"/>
            <w:id w:val="-168258069"/>
            <w:placeholder>
              <w:docPart w:val="C8789146DF1A4D79BCD11805EA820C4D"/>
            </w:placeholder>
            <w:dataBinding w:prefixMappings="xmlns:ns0='urn:microsoft-dynamics-nav/reports/Sales_Invoice_ISOMED/50031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ales_Invoice_ISOMED/50031"/>
            <w:id w:val="-359043298"/>
            <w:placeholder>
              <w:docPart w:val="EAB14F6EA54B4D3F88B9F8D68B371EB3"/>
            </w:placeholder>
            <w:dataBinding w:prefixMappings="xmlns:ns0='urn:microsoft-dynamics-nav/reports/Sales_Invoice_ISOMED/50031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ales_Invoice_ISOMED/50031"/>
            <w:id w:val="1617714208"/>
            <w:placeholder>
              <w:docPart w:val="23A2AAC1CDF14258A3A888CCE0CF4678"/>
            </w:placeholder>
            <w:dataBinding w:prefixMappings="xmlns:ns0='urn:microsoft-dynamics-nav/reports/Sales_Invoice_ISOMED/50031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772EA7"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549" w:type="dxa"/>
              </w:tcPr>
              <w:p w:rsidRPr="008F5685" w:rsidR="008F5685" w:rsidP="00D54DEE" w:rsidRDefault="00E10658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549" w:type="dxa"/>
              </w:tcPr>
              <w:p w:rsidRPr="008F5685" w:rsidR="008F5685" w:rsidP="00D54DEE" w:rsidRDefault="00E10658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ales_Invoice_ISOMED/50031"/>
            <w:id w:val="-189449573"/>
            <w:placeholder>
              <w:docPart w:val="DefaultPlaceholder_-1854013440"/>
            </w:placeholder>
            <w:dataBinding w:prefixMappings="xmlns:ns0='urn:microsoft-dynamics-nav/reports/Sales_Invoice_ISOMED/50031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772EA7"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549" w:type="dxa"/>
              </w:tcPr>
              <w:p w:rsidRPr="008F5685" w:rsidR="008F5685" w:rsidP="00D54DEE" w:rsidRDefault="00E10658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549" w:type="dxa"/>
              </w:tcPr>
              <w:p w:rsidRPr="00307B54" w:rsidR="008F5685" w:rsidP="00D54DEE" w:rsidRDefault="00E10658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ales_Invoice_ISOMED/50031"/>
            <w:id w:val="1673217569"/>
            <w:placeholder>
              <w:docPart w:val="DefaultPlaceholder_-1854013440"/>
            </w:placeholder>
            <w:dataBinding w:prefixMappings="xmlns:ns0='urn:microsoft-dynamics-nav/reports/Sales_Invoice_ISOMED/50031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ales_Invoice_ISOMED/50031"/>
        <w:id w:val="48119433"/>
        <w15:dataBinding w:prefixMappings="xmlns:ns0='urn:microsoft-dynamics-nav/reports/Sales_Invoice_ISOMED/50031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ales_Invoice_ISOMED/50031"/>
                <w:id w:val="-1561943998"/>
                <w:placeholder>
                  <w:docPart w:val="DefaultPlaceholder_-1854013440"/>
                </w:placeholder>
                <w:dataBinding w:prefixMappings="xmlns:ns0='urn:microsoft-dynamics-nav/reports/Sales_Invoice_ISOMED/50031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E10658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170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993"/>
        <w:gridCol w:w="2400"/>
        <w:gridCol w:w="1080"/>
        <w:gridCol w:w="810"/>
        <w:gridCol w:w="630"/>
        <w:gridCol w:w="1170"/>
        <w:gridCol w:w="630"/>
        <w:gridCol w:w="720"/>
        <w:gridCol w:w="1170"/>
      </w:tblGrid>
      <w:tr w:rsidRPr="00DB3913" w:rsidR="00307B54" w:rsidTr="00A4704F">
        <w:trPr>
          <w:trHeight w:val="546"/>
        </w:trPr>
        <w:sdt>
          <w:sdtPr>
            <w:alias w:val="#Nav: /Header/Line/JobTaskNo_Lbl"/>
            <w:tag w:val="#Nav: Sales_Invoice_ISOMED/50031"/>
            <w:id w:val="-16395577"/>
            <w:placeholder>
              <w:docPart w:val="DefaultPlaceholder_-1854013440"/>
            </w:placeholder>
            <w:dataBinding w:prefixMappings="xmlns:ns0='urn:microsoft-dynamics-nav/reports/Sales_Invoice_ISOMED/50031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ales_Invoice_ISOMED/50031"/>
            <w:id w:val="771446451"/>
            <w:placeholder>
              <w:docPart w:val="A8F1C613E4584404B4D5E981F6D00F7E"/>
            </w:placeholder>
            <w:dataBinding w:prefixMappings="xmlns:ns0='urn:microsoft-dynamics-nav/reports/Sales_Invoice_ISOMED/50031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993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ales_Invoice_ISOMED/50031"/>
            <w:id w:val="1545399846"/>
            <w:placeholder>
              <w:docPart w:val="A8F1C613E4584404B4D5E981F6D00F7E"/>
            </w:placeholder>
            <w:dataBinding w:prefixMappings="xmlns:ns0='urn:microsoft-dynamics-nav/reports/Sales_Invoice_ISOMED/50031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0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ales_Invoice_ISOMED/50031"/>
            <w:id w:val="-833229876"/>
            <w:placeholder>
              <w:docPart w:val="A8F1C613E4584404B4D5E981F6D00F7E"/>
            </w:placeholder>
            <w:dataBinding w:prefixMappings="xmlns:ns0='urn:microsoft-dynamics-nav/reports/Sales_Invoice_ISOMED/50031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ales_Invoice_ISOMED/50031"/>
            <w:id w:val="616415257"/>
            <w:placeholder>
              <w:docPart w:val="A8F1C613E4584404B4D5E981F6D00F7E"/>
            </w:placeholder>
            <w:dataBinding w:prefixMappings="xmlns:ns0='urn:microsoft-dynamics-nav/reports/Sales_Invoice_ISOMED/50031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ales_Invoice_ISOMED/50031"/>
            <w:id w:val="-1521079236"/>
            <w:placeholder>
              <w:docPart w:val="A8F1C613E4584404B4D5E981F6D00F7E"/>
            </w:placeholder>
            <w:dataBinding w:prefixMappings="xmlns:ns0='urn:microsoft-dynamics-nav/reports/Sales_Invoice_ISOMED/50031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17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ales_Invoice_ISOMED/50031"/>
            <w:id w:val="1291246806"/>
            <w:placeholder>
              <w:docPart w:val="A8F1C613E4584404B4D5E981F6D00F7E"/>
            </w:placeholder>
            <w:dataBinding w:prefixMappings="xmlns:ns0='urn:microsoft-dynamics-nav/reports/Sales_Invoice_ISOMED/50031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ales_Invoice_ISOMED/50031"/>
            <w:id w:val="1532234539"/>
            <w:placeholder>
              <w:docPart w:val="A8F1C613E4584404B4D5E981F6D00F7E"/>
            </w:placeholder>
            <w:dataBinding w:prefixMappings="xmlns:ns0='urn:microsoft-dynamics-nav/reports/Sales_Invoice_ISOMED/50031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170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A4704F">
        <w:trPr>
          <w:trHeight w:val="182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ales_Invoice_ISOMED/50031"/>
          <w:id w:val="1327254768"/>
          <w15:dataBinding w:prefixMappings="xmlns:ns0='urn:microsoft-dynamics-nav/reports/Sales_Invoice_ISOMED/50031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A4704F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ales_Invoice_ISOMED/50031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ales_Invoice_ISOMED/50031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07B54" w:rsidR="00307B54" w:rsidP="00E10658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ales_Invoice_ISOMED/50031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ales_Invoice_ISOMED/50031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93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ales_Invoice_ISOMED/50031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ales_Invoice_ISOMED/50031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0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ales_Invoice_ISOMED/50031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ales_Invoice_ISOMED/50031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ales_Invoice_ISOMED/50031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ales_Invoice_ISOMED/50031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ales_Invoice_ISOMED/50031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ales_Invoice_ISOMED/50031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ales_Invoice_ISOMED/50031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ales_Invoice_ISOMED/50031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7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ales_Invoice_ISOMED/50031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ales_Invoice_ISOMED/50031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ales_Invoice_ISOMED/50031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ales_Invoice_ISOMED/50031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ales_Invoice_ISOMED/50031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ales_Invoice_ISOMED/50031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70" w:type="dxa"/>
                        <w:tcMar>
                          <w:right w:w="0" w:type="dxa"/>
                        </w:tcMar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A4704F">
        <w:trPr>
          <w:trHeight w:val="227"/>
        </w:trPr>
        <w:tc>
          <w:tcPr>
            <w:tcW w:w="56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993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0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8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1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7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2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70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ales_Invoice_ISOMED/50031"/>
          <w:id w:val="1981810996"/>
          <w15:dataBinding w:prefixMappings="xmlns:ns0='urn:microsoft-dynamics-nav/reports/Sales_Invoice_ISOMED/50031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A4704F">
                <w:trPr>
                  <w:trHeight w:val="227"/>
                </w:trPr>
                <w:tc>
                  <w:tcPr>
                    <w:tcW w:w="56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993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0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ales_Invoice_ISOMED/50031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ales_Invoice_ISOMED/50031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520" w:type="dxa"/>
                        <w:gridSpan w:val="3"/>
                      </w:tcPr>
                      <w:p w:rsidRPr="00FD3C3E" w:rsidR="00307B54" w:rsidP="00E10658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ales_Invoice_ISOMED/50031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ales_Invoice_ISOMED/50031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70" w:type="dxa"/>
                        <w:tcMar>
                          <w:right w:w="0" w:type="dxa"/>
                        </w:tcMar>
                      </w:tcPr>
                      <w:p w:rsidRPr="00FD3C3E" w:rsidR="00307B54" w:rsidP="00E10658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A4704F">
        <w:trPr>
          <w:trHeight w:val="113"/>
        </w:trPr>
        <w:tc>
          <w:tcPr>
            <w:tcW w:w="56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993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0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8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1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520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70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A4704F">
        <w:trPr>
          <w:trHeight w:val="227"/>
        </w:trPr>
        <w:tc>
          <w:tcPr>
            <w:tcW w:w="56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993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0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8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1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1147505947"/>
            <w:placeholder>
              <w:docPart w:val="DefaultPlaceholder_-1854013440"/>
            </w:placeholder>
            <w:dataBinding w:prefixMappings="xmlns:ns0='urn:microsoft-dynamics-nav/reports/Sales_Invoice_ISOMED/50031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ales_Invoice_ISOMED/50031"/>
          </w:sdtPr>
          <w:sdtContent>
            <w:tc>
              <w:tcPr>
                <w:tcW w:w="2520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E10658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84965696"/>
            <w:placeholder>
              <w:docPart w:val="DefaultPlaceholder_-1854013440"/>
            </w:placeholder>
            <w:dataBinding w:prefixMappings="xmlns:ns0='urn:microsoft-dynamics-nav/reports/Sales_Invoice_ISOMED/50031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ales_Invoice_ISOMED/50031"/>
          </w:sdtPr>
          <w:sdtContent>
            <w:tc>
              <w:tcPr>
                <w:tcW w:w="1170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E10658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p w:rsidR="00D54DEE" w:rsidP="00D54DEE" w:rsidRDefault="00D54DEE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ales_Invoice_ISOMED/50031"/>
          <w:id w:val="-1502423256"/>
          <w15:dataBinding w:prefixMappings="xmlns:ns0='urn:microsoft-dynamics-nav/reports/Sales_Invoice_ISOMED/50031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ales_Invoice_ISOMED/50031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ales_Invoice_ISOMED/50031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E10658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ales_Invoice_ISOMED/50031"/>
        <w:id w:val="940566818"/>
        <w15:dataBinding w:prefixMappings="xmlns:ns0='urn:microsoft-dynamics-nav/reports/Sales_Invoice_ISOMED/50031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ales_Invoice_ISOMED/50031"/>
                <w:id w:val="-804161553"/>
                <w:showingPlcHdr/>
                <w:dataBinding w:prefixMappings="xmlns:ns0='urn:microsoft-dynamics-nav/reports/Sales_Invoice_ISOMED/50031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E10658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ales_Invoice_ISOMED/50031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ales_Invoice_ISOMED/50031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E10658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058" w:rsidP="00E40C63" w:rsidRDefault="00980058">
      <w:pPr>
        <w:spacing w:after="0"/>
      </w:pPr>
      <w:r>
        <w:separator/>
      </w:r>
    </w:p>
  </w:endnote>
  <w:endnote w:type="continuationSeparator" w:id="0">
    <w:p w:rsidR="00980058" w:rsidP="00E40C63" w:rsidRDefault="009800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ales_Invoice_ISOMED/50031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ales_Invoice_ISOMED/50031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ales_Invoice_ISOMED/50031"/>
          <w:id w:val="1896625259"/>
          <w:placeholder>
            <w:docPart w:val="054778FD3B804B0395E33E0348229CE9"/>
          </w:placeholder>
          <w:dataBinding w:prefixMappings="xmlns:ns0='urn:microsoft-dynamics-nav/reports/Sales_Invoice_ISOMED/50031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ales_Invoice_ISOMED/50031"/>
          <w:id w:val="1000698169"/>
          <w:placeholder>
            <w:docPart w:val="5B0A98CDBECA4FC3BC7918DD25E7F753"/>
          </w:placeholder>
          <w:dataBinding w:prefixMappings="xmlns:ns0='urn:microsoft-dynamics-nav/reports/Sales_Invoice_ISOMED/50031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ales_Invoice_ISOMED/50031"/>
          <w:id w:val="649635640"/>
          <w:placeholder>
            <w:docPart w:val="DefaultPlaceholder_-1854013440"/>
          </w:placeholder>
          <w:dataBinding w:prefixMappings="xmlns:ns0='urn:microsoft-dynamics-nav/reports/Sales_Invoice_ISOMED/50031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ales_Invoice_ISOMED/50031"/>
          <w:id w:val="560367384"/>
          <w:placeholder>
            <w:docPart w:val="A81DB1F39E204D46A84F95F9F080C66B"/>
          </w:placeholder>
          <w:dataBinding w:prefixMappings="xmlns:ns0='urn:microsoft-dynamics-nav/reports/Sales_Invoice_ISOMED/50031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ales_Invoice_ISOMED/50031"/>
          <w:id w:val="-272474917"/>
          <w:placeholder>
            <w:docPart w:val="7F8B9C0B253F40E1A624578D9A23ECDD"/>
          </w:placeholder>
          <w:dataBinding w:prefixMappings="xmlns:ns0='urn:microsoft-dynamics-nav/reports/Sales_Invoice_ISOMED/50031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ales_Invoice_ISOMED/50031"/>
          <w:id w:val="-1968960596"/>
          <w:placeholder>
            <w:docPart w:val="542B45161D324E28AEE5E66E927497EC"/>
          </w:placeholder>
          <w:dataBinding w:prefixMappings="xmlns:ns0='urn:microsoft-dynamics-nav/reports/Sales_Invoice_ISOMED/50031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ales_Invoice_ISOMED/50031"/>
          <w:id w:val="412437649"/>
          <w:placeholder>
            <w:docPart w:val="67B453FC7B04421CBE247EE125419382"/>
          </w:placeholder>
          <w:dataBinding w:prefixMappings="xmlns:ns0='urn:microsoft-dynamics-nav/reports/Sales_Invoice_ISOMED/50031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ales_Invoice_ISOMED/50031"/>
          <w:id w:val="-1162540195"/>
          <w:placeholder>
            <w:docPart w:val="4FD74BEB63934A8DB0749BA4D6B083ED"/>
          </w:placeholder>
          <w:dataBinding w:prefixMappings="xmlns:ns0='urn:microsoft-dynamics-nav/reports/Sales_Invoice_ISOMED/50031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ales_Invoice_ISOMED/50031"/>
          <w:id w:val="860396444"/>
          <w:placeholder>
            <w:docPart w:val="54068B715CF34F89A307530FB3EFB91B"/>
          </w:placeholder>
          <w:dataBinding w:prefixMappings="xmlns:ns0='urn:microsoft-dynamics-nav/reports/Sales_Invoice_ISOMED/50031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ales_Invoice_ISOMED/50031"/>
          <w:id w:val="536472809"/>
          <w:placeholder>
            <w:docPart w:val="AF51C37BE9C544C0B02CEF6870C757E4"/>
          </w:placeholder>
          <w:dataBinding w:prefixMappings="xmlns:ns0='urn:microsoft-dynamics-nav/reports/Sales_Invoice_ISOMED/50031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ales_Invoice_ISOMED/50031"/>
          <w:id w:val="72087598"/>
          <w:placeholder>
            <w:docPart w:val="8BB73B2AFE6D4228987D25F8338CE8D7"/>
          </w:placeholder>
          <w:dataBinding w:prefixMappings="xmlns:ns0='urn:microsoft-dynamics-nav/reports/Sales_Invoice_ISOMED/50031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ales_Invoice_ISOMED/50031"/>
          <w:id w:val="-687442409"/>
          <w:placeholder>
            <w:docPart w:val="07CDFF1FA1804FACA6815EAA30AEA205"/>
          </w:placeholder>
          <w:dataBinding w:prefixMappings="xmlns:ns0='urn:microsoft-dynamics-nav/reports/Sales_Invoice_ISOMED/50031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ales_Invoice_ISOMED/50031"/>
          <w:id w:val="-1395651447"/>
          <w:placeholder>
            <w:docPart w:val="C6D430F265AB42D5A18429D7044A0AD9"/>
          </w:placeholder>
          <w:dataBinding w:prefixMappings="xmlns:ns0='urn:microsoft-dynamics-nav/reports/Sales_Invoice_ISOMED/50031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80058">
          <w:pPr>
            <w:pStyle w:val="NoSpacing"/>
          </w:pPr>
          <w:sdt>
            <w:sdtPr>
              <w:alias w:val="#Nav: /Header/CompanyBankBranchNo"/>
              <w:tag w:val="#Nav: Sales_Invoice_ISOMED/50031"/>
              <w:id w:val="800194651"/>
              <w:placeholder>
                <w:docPart w:val="405406A4FC564D2182F4A115F0F9E0CF"/>
              </w:placeholder>
              <w:dataBinding w:prefixMappings="xmlns:ns0='urn:microsoft-dynamics-nav/reports/Sales_Invoice_ISOMED/50031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ales_Invoice_ISOMED/50031"/>
              <w:id w:val="-578668554"/>
              <w:placeholder>
                <w:docPart w:val="BB7EA51D2D6D4A77A524CEE5744643E8"/>
              </w:placeholder>
              <w:dataBinding w:prefixMappings="xmlns:ns0='urn:microsoft-dynamics-nav/reports/Sales_Invoice_ISOMED/50031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ales_Invoice_ISOMED/50031"/>
          <w:id w:val="513045610"/>
          <w:placeholder>
            <w:docPart w:val="EFC7A9B9C4594CF8B0D6449E717EF56F"/>
          </w:placeholder>
          <w:dataBinding w:prefixMappings="xmlns:ns0='urn:microsoft-dynamics-nav/reports/Sales_Invoice_ISOMED/50031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ales_Invoice_ISOMED/50031"/>
          <w:id w:val="1536079020"/>
          <w:placeholder>
            <w:docPart w:val="A3D56298C27C447A84E225A91C2B10E0"/>
          </w:placeholder>
          <w:dataBinding w:prefixMappings="xmlns:ns0='urn:microsoft-dynamics-nav/reports/Sales_Invoice_ISOMED/50031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ales_Invoice_ISOMED/50031"/>
          <w:id w:val="-1971888300"/>
          <w:placeholder>
            <w:docPart w:val="7854EDE10DC34A08B41378DE66AE7F7B"/>
          </w:placeholder>
          <w:dataBinding w:prefixMappings="xmlns:ns0='urn:microsoft-dynamics-nav/reports/Sales_Invoice_ISOMED/50031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058" w:rsidP="00E40C63" w:rsidRDefault="00980058">
      <w:pPr>
        <w:spacing w:after="0"/>
      </w:pPr>
      <w:r>
        <w:separator/>
      </w:r>
    </w:p>
  </w:footnote>
  <w:footnote w:type="continuationSeparator" w:id="0">
    <w:p w:rsidR="00980058" w:rsidP="00E40C63" w:rsidRDefault="009800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980058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ales_Invoice_ISOMED/50031"/>
              <w:id w:val="1118172250"/>
              <w:placeholder>
                <w:docPart w:val="85F17D8968A64DA6A4F66CAAC909213D"/>
              </w:placeholder>
              <w:dataBinding w:prefixMappings="xmlns:ns0='urn:microsoft-dynamics-nav/reports/Sales_Invoice_ISOMED/50031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ales_Invoice_ISOMED/50031"/>
              <w:id w:val="-1792285139"/>
              <w:placeholder>
                <w:docPart w:val="85F17D8968A64DA6A4F66CAAC909213D"/>
              </w:placeholder>
              <w:dataBinding w:prefixMappings="xmlns:ns0='urn:microsoft-dynamics-nav/reports/Sales_Invoice_ISOMED/50031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ales_Invoice_ISOMED/50031"/>
            <w:id w:val="-1183590736"/>
            <w:placeholder>
              <w:docPart w:val="647FBC123D0D4A4C8824A50443E4DFC1"/>
            </w:placeholder>
            <w:dataBinding w:prefixMappings="xmlns:ns0='urn:microsoft-dynamics-nav/reports/Sales_Invoice_ISOMED/50031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80058">
          <w:pPr>
            <w:pStyle w:val="NoSpacing"/>
            <w:rPr>
              <w:b/>
            </w:rPr>
          </w:pPr>
          <w:sdt>
            <w:sdtPr>
              <w:alias w:val="#Nav: /Header/Page_Lbl"/>
              <w:tag w:val="#Nav: Sales_Invoice_ISOMED/50031"/>
              <w:id w:val="-1719745130"/>
              <w:placeholder>
                <w:docPart w:val="85F17D8968A64DA6A4F66CAAC909213D"/>
              </w:placeholder>
              <w:dataBinding w:prefixMappings="xmlns:ns0='urn:microsoft-dynamics-nav/reports/Sales_Invoice_ISOMED/50031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980058">
          <w:pPr>
            <w:pStyle w:val="Title"/>
          </w:pPr>
          <w:sdt>
            <w:sdtPr>
              <w:alias w:val="#Nav: /Header/DocumentTitle_Lbl"/>
              <w:tag w:val="#Nav: Sales_Invoice_ISOMED/50031"/>
              <w:id w:val="-243725382"/>
              <w:placeholder>
                <w:docPart w:val="4BD5A61B1BCB450480F0D2A5ABE0F40B"/>
              </w:placeholder>
              <w:dataBinding w:prefixMappings="xmlns:ns0='urn:microsoft-dynamics-nav/reports/Sales_Invoice_ISOMED/50031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ales_Invoice_ISOMED/50031"/>
              <w:id w:val="468630016"/>
              <w:placeholder>
                <w:docPart w:val="4BD5A61B1BCB450480F0D2A5ABE0F40B"/>
              </w:placeholder>
              <w:dataBinding w:prefixMappings="xmlns:ns0='urn:microsoft-dynamics-nav/reports/Sales_Invoice_ISOMED/50031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ales_Invoice_ISOMED/50031"/>
            <w:id w:val="-386421384"/>
            <w:placeholder>
              <w:docPart w:val="BC4B939BA08A40B1A8E2349E00F308FC"/>
            </w:placeholder>
            <w:dataBinding w:prefixMappings="xmlns:ns0='urn:microsoft-dynamics-nav/reports/Sales_Invoice_ISOMED/50031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80058">
          <w:pPr>
            <w:pStyle w:val="Subtitle"/>
            <w:rPr>
              <w:bCs/>
            </w:rPr>
          </w:pPr>
          <w:sdt>
            <w:sdtPr>
              <w:alias w:val="#Nav: /Header/Page_Lbl"/>
              <w:tag w:val="#Nav: Sales_Invoice_ISOMED/50031"/>
              <w:id w:val="799797659"/>
              <w:placeholder>
                <w:docPart w:val="4BD5A61B1BCB450480F0D2A5ABE0F40B"/>
              </w:placeholder>
              <w:dataBinding w:prefixMappings="xmlns:ns0='urn:microsoft-dynamics-nav/reports/Sales_Invoice_ISOMED/50031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80058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ales_Invoice_ISOMED/50031"/>
              <w:id w:val="795027538"/>
              <w:dataBinding w:prefixMappings="xmlns:ns0='urn:microsoft-dynamics-nav/reports/Sales_Invoice_ISOMED/50031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D04"/>
    <w:rsid w:val="00980058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0658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98c2bcd39f79443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AA3A7B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905AE5"/>
    <w:rsid w:val="00920D69"/>
    <w:rsid w:val="00945FCD"/>
    <w:rsid w:val="00997A5F"/>
    <w:rsid w:val="00A51968"/>
    <w:rsid w:val="00AA3A7B"/>
    <w:rsid w:val="00C03606"/>
    <w:rsid w:val="00C473CC"/>
    <w:rsid w:val="00D03585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a l e s _ I n v o i c e _ I S O M E D / 5 0 0 3 1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C o d e > P a y m e n t T e r m s C o d e < / P a y m e n t T e r m s C o d e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2D85330-938E-45A5-9A1F-2802C7125AC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2017-02-21T13:24:06.4972231Z</dcterms:created>
  <dcterms:modified xsi:type="dcterms:W3CDTF">2017-02-21T13:24:06.4972231Z</dcterms:modified>
</coreProperties>
</file>