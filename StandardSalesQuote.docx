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CBR_Standard_Sales_Quote/50039"/>
                <w:id w:val="-346637227"/>
                <w:placeholder>
                  <w:docPart w:val="18ECDB4E735444248662DE2B13ECDE27"/>
                </w:placeholder>
                <w:dataBinding w:prefixMappings="xmlns:ns0='urn:microsoft-dynamics-nav/reports/CBR_Standard_Sales_Quote/50039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CBR_Standard_Sales_Quote/50039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CBR_Standard_Sales_Quote/50039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2"/>
                <w:tag w:val="#Nav: CBR_Standard_Sales_Quote/50039"/>
                <w:id w:val="2121793087"/>
                <w:placeholder>
                  <w:docPart w:val="2F34EED7068C4D88AF02DA5EDCEF4F77"/>
                </w:placeholder>
                <w:dataBinding w:prefixMappings="xmlns:ns0='urn:microsoft-dynamics-nav/reports/CBR_Standard_Sales_Quote/50039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2"/>
                <w:tag w:val="#Nav: CBR_Standard_Sales_Quote/50039"/>
                <w:id w:val="1521665205"/>
                <w:placeholder>
                  <w:docPart w:val="B9A829857B8F42CCA7AF65F5DA104A42"/>
                </w:placeholder>
                <w:dataBinding w:prefixMappings="xmlns:ns0='urn:microsoft-dynamics-nav/reports/CBR_Standard_Sales_Quote/50039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3"/>
                <w:tag w:val="#Nav: CBR_Standard_Sales_Quote/50039"/>
                <w:id w:val="536395156"/>
                <w:placeholder>
                  <w:docPart w:val="B558D5F557424E7580F2C33A7245551E"/>
                </w:placeholder>
                <w:dataBinding w:prefixMappings="xmlns:ns0='urn:microsoft-dynamics-nav/reports/CBR_Standard_Sales_Quote/50039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3"/>
                <w:tag w:val="#Nav: CBR_Standard_Sales_Quote/50039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CBR_Standard_Sales_Quote/50039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4"/>
                <w:tag w:val="#Nav: CBR_Standard_Sales_Quote/50039"/>
                <w:id w:val="1229109116"/>
                <w:placeholder>
                  <w:docPart w:val="18DDE567520A4EFC9378CCA4C87E4DDF"/>
                </w:placeholder>
                <w:dataBinding w:prefixMappings="xmlns:ns0='urn:microsoft-dynamics-nav/reports/CBR_Standard_Sales_Quote/50039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4"/>
                <w:tag w:val="#Nav: CBR_Standard_Sales_Quote/50039"/>
                <w:id w:val="-843252946"/>
                <w:placeholder>
                  <w:docPart w:val="CF22DB901D5644609DBD9B606390CF97"/>
                </w:placeholder>
                <w:dataBinding w:prefixMappings="xmlns:ns0='urn:microsoft-dynamics-nav/reports/CBR_Standard_Sales_Quote/50039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5"/>
                <w:tag w:val="#Nav: CBR_Standard_Sales_Quote/50039"/>
                <w:id w:val="1814057176"/>
                <w:placeholder>
                  <w:docPart w:val="1B3FC965A2AF4D7D8BB278817E8B0A34"/>
                </w:placeholder>
                <w:dataBinding w:prefixMappings="xmlns:ns0='urn:microsoft-dynamics-nav/reports/CBR_Standard_Sales_Quote/50039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5"/>
                <w:tag w:val="#Nav: CBR_Standard_Sales_Quote/50039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CBR_Standard_Sales_Quote/50039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6"/>
                <w:tag w:val="#Nav: CBR_Standard_Sales_Quote/50039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CBR_Standard_Sales_Quote/50039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6"/>
                <w:tag w:val="#Nav: CBR_Standard_Sales_Quote/50039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CBR_Standard_Sales_Quote/50039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7"/>
                <w:tag w:val="#Nav: CBR_Standard_Sales_Quote/50039"/>
                <w:id w:val="-762605892"/>
                <w:placeholder>
                  <w:docPart w:val="6D50E62DE5704DC3A5636FDAAA73CCBA"/>
                </w:placeholder>
                <w:dataBinding w:prefixMappings="xmlns:ns0='urn:microsoft-dynamics-nav/reports/CBR_Standard_Sales_Quote/50039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LegalOffice_Lbl"/>
                <w:tag w:val="#Nav: CBR_Standard_Sales_Quote/50039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CBR_Standard_Sales_Quote/50039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CBR_Standard_Sales_Quote/50039"/>
                <w:id w:val="1332101128"/>
                <w:placeholder>
                  <w:docPart w:val="B2398CECCE1A4AD1A81E04EF7E0CEA7E"/>
                </w:placeholder>
                <w:dataBinding w:prefixMappings="xmlns:ns0='urn:microsoft-dynamics-nav/reports/CBR_Standard_Sales_Quote/50039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CBR_Standard_Sales_Quote/50039"/>
              <w:id w:val="571465082"/>
              <w:placeholder>
                <w:docPart w:val="956CDC42C9E141AFAC9F698AFF0EFAC8"/>
              </w:placeholder>
              <w:dataBinding w:prefixMappings="xmlns:ns0='urn:microsoft-dynamics-nav/reports/CBR_Standard_Sales_Quote/50039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>
        <w:sdt>
          <w:sdtPr>
            <w:alias w:val="#Nav: /Header/YourReference_Lbl"/>
            <w:tag w:val="#Nav: CBR_Standard_Sales_Quote/50039"/>
            <w:id w:val="1662350401"/>
            <w:placeholder>
              <w:docPart w:val="DefaultPlaceholder_-1854013440"/>
            </w:placeholder>
            <w:dataBinding w:prefixMappings="xmlns:ns0='urn:microsoft-dynamics-nav/reports/CBR_Standard_Sales_Quote/50039/'" w:xpath="/ns0:NavWordReportXmlPart[1]/ns0:Header[1]/ns0:YourReference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CBR_Standard_Sales_Quote/50039"/>
            <w:id w:val="-244584271"/>
            <w:placeholder>
              <w:docPart w:val="56F5F8E90F5643FAA719A81EA6F884BF"/>
            </w:placeholder>
            <w:dataBinding w:prefixMappings="xmlns:ns0='urn:microsoft-dynamics-nav/reports/CBR_Standard_Sales_Quote/50039/'" w:xpath="/ns0:NavWordReportXmlPart[1]/ns0:Header[1]/ns0:SalesPersonBlank_Lbl[1]" w:storeItemID="{165371B7-C97D-4FCC-A972-C3AFA60F9511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CBR_Standard_Sales_Quote/50039"/>
            <w:id w:val="-2080432702"/>
            <w:placeholder>
              <w:docPart w:val="10143EF8F5694C75B253BF47962E16A1"/>
            </w:placeholder>
            <w:dataBinding w:prefixMappings="xmlns:ns0='urn:microsoft-dynamics-nav/reports/CBR_Standard_Sales_Quote/50039/'" w:xpath="/ns0:NavWordReportXmlPart[1]/ns0:Header[1]/ns0:PaymentTermsDescription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CBR_Standard_Sales_Quote/50039"/>
            <w:id w:val="-89551258"/>
            <w:placeholder>
              <w:docPart w:val="BD6775A7FCC648749F70749DDD7C7C3A"/>
            </w:placeholder>
            <w:dataBinding w:prefixMappings="xmlns:ns0='urn:microsoft-dynamics-nav/reports/CBR_Standard_Sales_Quote/50039/'" w:xpath="/ns0:NavWordReportXmlPart[1]/ns0:Header[1]/ns0:ShipmentMethodDescription_Lbl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2F6A02">
            <w:sdt>
              <w:sdtPr>
                <w:alias w:val="#Nav: /Header/YourReference"/>
                <w:tag w:val="#Nav: CBR_Standard_Sales_Quote/50039"/>
                <w:id w:val="520907351"/>
                <w:placeholder>
                  <w:docPart w:val="B0C2B043F3D34C0084D795C2D42292ED"/>
                </w:placeholder>
                <w:dataBinding w:prefixMappings="xmlns:ns0='urn:microsoft-dynamics-nav/reports/CBR_Standard_Sales_Quote/50039/'" w:xpath="/ns0:NavWordReportXmlPart[1]/ns0:Header[1]/ns0:YourReferen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CBR_Standard_Sales_Quote/50039"/>
            <w:id w:val="647404406"/>
            <w:placeholder>
              <w:docPart w:val="8762CFA600EA484C895E036535919189"/>
            </w:placeholder>
            <w:dataBinding w:prefixMappings="xmlns:ns0='urn:microsoft-dynamics-nav/reports/CBR_Standard_Sales_Quote/50039/'" w:xpath="/ns0:NavWordReportXmlPart[1]/ns0:Header[1]/ns0:SalesPersonName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CBR_Standard_Sales_Quote/50039"/>
            <w:id w:val="-352657912"/>
            <w:placeholder>
              <w:docPart w:val="64298F63108D4484ADC5C739D6DBB600"/>
            </w:placeholder>
            <w:dataBinding w:prefixMappings="xmlns:ns0='urn:microsoft-dynamics-nav/reports/CBR_Standard_Sales_Quote/50039/'" w:xpath="/ns0:NavWordReportXmlPart[1]/ns0:Header[1]/ns0:PaymentTermsDescription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CBR_Standard_Sales_Quote/50039"/>
            <w:id w:val="760792698"/>
            <w:placeholder>
              <w:docPart w:val="8C59D29E114A44AD86C9351100884520"/>
            </w:placeholder>
            <w:dataBinding w:prefixMappings="xmlns:ns0='urn:microsoft-dynamics-nav/reports/CBR_Standard_Sales_Quote/50039/'" w:xpath="/ns0:NavWordReportXmlPart[1]/ns0:Header[1]/ns0:ShipmentMethodDescription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2025741301"/>
        <w15:dataBinding w:prefixMappings="xmlns:ns0='urn:microsoft-dynamics-nav/reports/CBR_Standard_Sales_Quote/50039/'" w:xpath="/ns0:NavWordReportXmlPart[1]/ns0:Header[1]/ns0:WorkDescriptionLines" w:storeItemID="{165371B7-C97D-4FCC-A972-C3AFA60F9511}"/>
        <w15:repeatingSection/>
        <w:alias w:val="#Nav: /Header/WorkDescriptionLines"/>
        <w:tag w:val="#Nav: CBR_Standard_Sales_Quote/50039"/>
      </w:sdtPr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763962170"/>
                <w:placeholder>
                  <w:docPart w:val="DefaultPlaceholder_-1854013440"/>
                </w:placeholder>
                <w:dataBinding w:prefixMappings="xmlns:ns0='urn:microsoft-dynamics-nav/reports/CBR_Standard_Sales_Quote/50039/'" w:xpath="/ns0:NavWordReportXmlPart[1]/ns0:Header[1]/ns0:WorkDescriptionLines[1]/ns0:WorkDescriptionLine[1]" w:storeItemID="{165371B7-C97D-4FCC-A972-C3AFA60F9511}"/>
                <w:text/>
                <w:alias w:val="#Nav: /Header/WorkDescriptionLines/WorkDescriptionLine"/>
                <w:tag w:val="#Nav: CBR_Standard_Sales_Quote/50039"/>
              </w:sdtPr>
              <w:sdtContent>
                <w:p w:rsidR="005C273C" w:rsidP="005C273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CBR_Standard_Sales_Quote/50039"/>
            <w:id w:val="771446451"/>
            <w:placeholder>
              <w:docPart w:val="2E83E9F4BA244B06B4DB5D21636C1E0A"/>
            </w:placeholder>
            <w:dataBinding w:prefixMappings="xmlns:ns0='urn:microsoft-dynamics-nav/reports/CBR_Standard_Sales_Quote/50039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CBR_Standard_Sales_Quote/50039"/>
            <w:id w:val="1545399846"/>
            <w:placeholder>
              <w:docPart w:val="2E83E9F4BA244B06B4DB5D21636C1E0A"/>
            </w:placeholder>
            <w:dataBinding w:prefixMappings="xmlns:ns0='urn:microsoft-dynamics-nav/reports/CBR_Standard_Sales_Quote/50039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CBR_Standard_Sales_Quote/50039"/>
            <w:id w:val="616415257"/>
            <w:placeholder>
              <w:docPart w:val="2E83E9F4BA244B06B4DB5D21636C1E0A"/>
            </w:placeholder>
            <w:dataBinding w:prefixMappings="xmlns:ns0='urn:microsoft-dynamics-nav/reports/CBR_Standard_Sales_Quote/50039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CBR_Standard_Sales_Quote/50039"/>
            <w:id w:val="-1521079236"/>
            <w:placeholder>
              <w:docPart w:val="2E83E9F4BA244B06B4DB5D21636C1E0A"/>
            </w:placeholder>
            <w:dataBinding w:prefixMappings="xmlns:ns0='urn:microsoft-dynamics-nav/reports/CBR_Standard_Sales_Quote/50039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CBR_Standard_Sales_Quote/50039"/>
            <w:id w:val="1291246806"/>
            <w:placeholder>
              <w:docPart w:val="2E83E9F4BA244B06B4DB5D21636C1E0A"/>
            </w:placeholder>
            <w:dataBinding w:prefixMappings="xmlns:ns0='urn:microsoft-dynamics-nav/reports/CBR_Standard_Sales_Quote/50039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CBR_Standard_Sales_Quote/50039"/>
            <w:id w:val="1532234539"/>
            <w:placeholder>
              <w:docPart w:val="2E83E9F4BA244B06B4DB5D21636C1E0A"/>
            </w:placeholder>
            <w:dataBinding w:prefixMappings="xmlns:ns0='urn:microsoft-dynamics-nav/reports/CBR_Standard_Sales_Quote/50039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CBR_Standard_Sales_Quote/50039"/>
          <w:id w:val="1327254768"/>
          <w15:dataBinding w:prefixMappings="xmlns:ns0='urn:microsoft-dynamics-nav/reports/CBR_Standard_Sales_Quote/50039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CBR_Standard_Sales_Quote/50039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CBR_Standard_Sales_Quote/50039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CBR_Standard_Sales_Quote/50039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CBR_Standard_Sales_Quote/50039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F6A02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CBR_Standard_Sales_Quote/50039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CBR_Standard_Sales_Quote/50039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CBR_Standard_Sales_Quote/50039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CBR_Standard_Sales_Quote/50039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CBR_Standard_Sales_Quote/50039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CBR_Standard_Sales_Quote/50039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CBR_Standard_Sales_Quote/50039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CBR_Standard_Sales_Quote/50039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CBR_Standard_Sales_Quote/50039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CBR_Standard_Sales_Quote/50039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CBR_Standard_Sales_Quote/50039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CBR_Standard_Sales_Quote/50039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CBR_Standard_Sales_Quote/50039"/>
          <w:id w:val="1981810996"/>
          <w15:dataBinding w:prefixMappings="xmlns:ns0='urn:microsoft-dynamics-nav/reports/CBR_Standard_Sales_Quote/50039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CBR_Standard_Sales_Quote/50039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CBR_Standard_Sales_Quote/50039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CBR_Standard_Sales_Quote/50039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CBR_Standard_Sales_Quote/50039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CBR_Standard_Sales_Quote/50039"/>
            <w:id w:val="1496384203"/>
            <w:placeholder>
              <w:docPart w:val="2E83E9F4BA244B06B4DB5D21636C1E0A"/>
            </w:placeholder>
            <w:dataBinding w:prefixMappings="xmlns:ns0='urn:microsoft-dynamics-nav/reports/CBR_Standard_Sales_Quote/50039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CBR_Standard_Sales_Quote/50039"/>
            <w:id w:val="1661501859"/>
            <w:placeholder>
              <w:docPart w:val="2E83E9F4BA244B06B4DB5D21636C1E0A"/>
            </w:placeholder>
            <w:dataBinding w:prefixMappings="xmlns:ns0='urn:microsoft-dynamics-nav/reports/CBR_Standard_Sales_Quote/50039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A02" w:rsidP="00E40C63" w:rsidRDefault="002F6A02">
      <w:pPr>
        <w:spacing w:after="0"/>
      </w:pPr>
      <w:r>
        <w:separator/>
      </w:r>
    </w:p>
  </w:endnote>
  <w:endnote w:type="continuationSeparator" w:id="0">
    <w:p w:rsidR="002F6A02" w:rsidP="00E40C63" w:rsidRDefault="002F6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CBR_Standard_Sales_Quote/50039"/>
            <w:id w:val="-1265379974"/>
            <w:placeholder>
              <w:docPart w:val="793055E079F94161B6DB65B71A1E06D9"/>
            </w:placeholder>
            <w:dataBinding w:prefixMappings="xmlns:ns0='urn:microsoft-dynamics-nav/reports/CBR_Standard_Sales_Quote/50039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CBR_Standard_Sales_Quote/50039"/>
            <w:id w:val="-1233780754"/>
            <w:placeholder>
              <w:docPart w:val="11E91ADE68C44861BD08E0811A89194D"/>
            </w:placeholder>
            <w:dataBinding w:prefixMappings="xmlns:ns0='urn:microsoft-dynamics-nav/reports/CBR_Standard_Sales_Quote/50039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CBR_Standard_Sales_Quote/50039"/>
          <w:id w:val="-1282809559"/>
          <w:placeholder>
            <w:docPart w:val="F60D021828DE440AB60A57F81B574D32"/>
          </w:placeholder>
          <w:dataBinding w:prefixMappings="xmlns:ns0='urn:microsoft-dynamics-nav/reports/CBR_Standard_Sales_Quote/50039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CBR_Standard_Sales_Quote/50039"/>
          <w:id w:val="-1282405612"/>
          <w:placeholder>
            <w:docPart w:val="F60D021828DE440AB60A57F81B574D32"/>
          </w:placeholder>
          <w:dataBinding w:prefixMappings="xmlns:ns0='urn:microsoft-dynamics-nav/reports/CBR_Standard_Sales_Quote/50039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CBR_Standard_Sales_Quote/50039"/>
          <w:id w:val="-1848700174"/>
          <w:placeholder>
            <w:docPart w:val="F60D021828DE440AB60A57F81B574D32"/>
          </w:placeholder>
          <w:dataBinding w:prefixMappings="xmlns:ns0='urn:microsoft-dynamics-nav/reports/CBR_Standard_Sales_Quote/50039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CBR_Standard_Sales_Quote/50039"/>
          <w:id w:val="-1578736837"/>
          <w:placeholder>
            <w:docPart w:val="F60D021828DE440AB60A57F81B574D32"/>
          </w:placeholder>
          <w:dataBinding w:prefixMappings="xmlns:ns0='urn:microsoft-dynamics-nav/reports/CBR_Standard_Sales_Quote/50039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CBR_Standard_Sales_Quote/50039"/>
          <w:id w:val="1186173595"/>
          <w:placeholder>
            <w:docPart w:val="F60D021828DE440AB60A57F81B574D32"/>
          </w:placeholder>
          <w:dataBinding w:prefixMappings="xmlns:ns0='urn:microsoft-dynamics-nav/reports/CBR_Standard_Sales_Quote/50039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CBR_Standard_Sales_Quote/50039"/>
          <w:id w:val="1099912146"/>
          <w:placeholder>
            <w:docPart w:val="F60D021828DE440AB60A57F81B574D32"/>
          </w:placeholder>
          <w:dataBinding w:prefixMappings="xmlns:ns0='urn:microsoft-dynamics-nav/reports/CBR_Standard_Sales_Quote/50039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CBR_Standard_Sales_Quote/50039"/>
          <w:id w:val="204378218"/>
          <w:placeholder>
            <w:docPart w:val="F60D021828DE440AB60A57F81B574D32"/>
          </w:placeholder>
          <w:dataBinding w:prefixMappings="xmlns:ns0='urn:microsoft-dynamics-nav/reports/CBR_Standard_Sales_Quote/50039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CBR_Standard_Sales_Quote/50039"/>
          <w:id w:val="387000539"/>
          <w:placeholder>
            <w:docPart w:val="F60D021828DE440AB60A57F81B574D32"/>
          </w:placeholder>
          <w:dataBinding w:prefixMappings="xmlns:ns0='urn:microsoft-dynamics-nav/reports/CBR_Standard_Sales_Quote/50039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A02" w:rsidP="00E40C63" w:rsidRDefault="002F6A02">
      <w:pPr>
        <w:spacing w:after="0"/>
      </w:pPr>
      <w:r>
        <w:separator/>
      </w:r>
    </w:p>
  </w:footnote>
  <w:footnote w:type="continuationSeparator" w:id="0">
    <w:p w:rsidR="002F6A02" w:rsidP="00E40C63" w:rsidRDefault="002F6A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2F6A0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CBR_Standard_Sales_Quote/50039"/>
              <w:id w:val="1061445566"/>
              <w:placeholder>
                <w:docPart w:val="C42934AA6A9C4AB7B7AFF124B2496D4D"/>
              </w:placeholder>
              <w:dataBinding w:prefixMappings="xmlns:ns0='urn:microsoft-dynamics-nav/reports/CBR_Standard_Sales_Quote/50039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CBR_Standard_Sales_Quote/50039"/>
              <w:id w:val="1543556682"/>
              <w:placeholder>
                <w:docPart w:val="C42934AA6A9C4AB7B7AFF124B2496D4D"/>
              </w:placeholder>
              <w:dataBinding w:prefixMappings="xmlns:ns0='urn:microsoft-dynamics-nav/reports/CBR_Standard_Sales_Quote/50039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CBR_Standard_Sales_Quote/50039"/>
              <w:id w:val="1113322487"/>
              <w:placeholder>
                <w:docPart w:val="63FC68B69B794CC0AF2B3027146DD849"/>
              </w:placeholder>
              <w:dataBinding w:prefixMappings="xmlns:ns0='urn:microsoft-dynamics-nav/reports/CBR_Standard_Sales_Quote/50039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F6A02">
          <w:pPr>
            <w:pStyle w:val="Subtitle"/>
            <w:rPr>
              <w:b/>
            </w:rPr>
          </w:pPr>
          <w:sdt>
            <w:sdtPr>
              <w:alias w:val="#Nav: /Header/Page_Lbl"/>
              <w:tag w:val="#Nav: CBR_Standard_Sales_Quote/50039"/>
              <w:id w:val="-1469811355"/>
              <w:placeholder>
                <w:docPart w:val="FF625D7257C44EA4BB61D91263F50DEA"/>
              </w:placeholder>
              <w:dataBinding w:prefixMappings="xmlns:ns0='urn:microsoft-dynamics-nav/reports/CBR_Standard_Sales_Quote/50039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2F6A02">
          <w:pPr>
            <w:pStyle w:val="Title"/>
          </w:pPr>
          <w:sdt>
            <w:sdtPr>
              <w:alias w:val="#Nav: /Header/DocumentTitle_Lbl"/>
              <w:tag w:val="#Nav: CBR_Standard_Sales_Quote/50039"/>
              <w:id w:val="-807468989"/>
              <w:placeholder>
                <w:docPart w:val="4BE75748E74141829A5BC447504D1AE2"/>
              </w:placeholder>
              <w:dataBinding w:prefixMappings="xmlns:ns0='urn:microsoft-dynamics-nav/reports/CBR_Standard_Sales_Quote/50039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CBR_Standard_Sales_Quote/50039"/>
              <w:id w:val="1256330535"/>
              <w:placeholder>
                <w:docPart w:val="4BE75748E74141829A5BC447504D1AE2"/>
              </w:placeholder>
              <w:dataBinding w:prefixMappings="xmlns:ns0='urn:microsoft-dynamics-nav/reports/CBR_Standard_Sales_Quote/50039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CBR_Standard_Sales_Quote/50039"/>
              <w:id w:val="-873225728"/>
              <w:placeholder>
                <w:docPart w:val="3B86EBAA86EF427F8999CACB0C5F9878"/>
              </w:placeholder>
              <w:dataBinding w:prefixMappings="xmlns:ns0='urn:microsoft-dynamics-nav/reports/CBR_Standard_Sales_Quote/50039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alias w:val="#Nav: /Header/Page_Lbl"/>
              <w:tag w:val="#Nav: CBR_Standard_Sales_Quote/50039"/>
              <w:id w:val="894861004"/>
              <w:placeholder>
                <w:docPart w:val="0D1279AEBC2B402F92746D967F36C974"/>
              </w:placeholder>
              <w:dataBinding w:prefixMappings="xmlns:ns0='urn:microsoft-dynamics-nav/reports/CBR_Standard_Sales_Quote/50039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F6A02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CBR_Standard_Sales_Quote/50039"/>
              <w:id w:val="-1330981123"/>
              <w:dataBinding w:prefixMappings="xmlns:ns0='urn:microsoft-dynamics-nav/reports/CBR_Standard_Sales_Quote/50039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A1C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24a88340d4f408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00000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B R _ S t a n d a r d _ S a l e s _ Q u o t e / 5 0 0 3 9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C B R > D e s c r i p t i o n 2 _ C B R < / D e s c r i p t i o n 2 _ C B R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9227D0B-5C88-4E7D-9F37-EF4D1C62E2A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2016-07-14T08:41:38.3863334Z</dcterms:created>
  <dcterms:modified xsi:type="dcterms:W3CDTF">2016-07-14T08:41:38.3863334Z</dcterms:modified>
</coreProperties>
</file>